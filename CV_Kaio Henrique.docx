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8283" w14:textId="77777777" w:rsidR="00E66E6C" w:rsidRPr="00E66E6C" w:rsidRDefault="00E66E6C" w:rsidP="00EB4186">
      <w:pPr>
        <w:rPr>
          <w:rFonts w:ascii="Bell MT" w:hAnsi="Bell MT"/>
          <w:color w:val="auto"/>
          <w:sz w:val="40"/>
          <w:szCs w:val="40"/>
        </w:rPr>
      </w:pPr>
    </w:p>
    <w:p w14:paraId="425498A8" w14:textId="77777777" w:rsidR="00A06A7A" w:rsidRPr="00545A33" w:rsidRDefault="00A06A7A" w:rsidP="00A06A7A">
      <w:pPr>
        <w:jc w:val="center"/>
        <w:rPr>
          <w:rFonts w:ascii="Verdana" w:hAnsi="Verdana"/>
          <w:color w:val="auto"/>
          <w:sz w:val="40"/>
          <w:szCs w:val="40"/>
        </w:rPr>
      </w:pPr>
      <w:r w:rsidRPr="00545A33">
        <w:rPr>
          <w:rFonts w:ascii="Verdana" w:hAnsi="Verdana"/>
          <w:color w:val="auto"/>
          <w:sz w:val="40"/>
          <w:szCs w:val="40"/>
        </w:rPr>
        <w:t>Kaio Henrique da Silva Souza</w:t>
      </w:r>
    </w:p>
    <w:p w14:paraId="4271404B" w14:textId="3A082613" w:rsidR="00A06A7A" w:rsidRPr="00545A33" w:rsidRDefault="00A06A7A" w:rsidP="00A06A7A">
      <w:pPr>
        <w:spacing w:after="0" w:line="240" w:lineRule="auto"/>
        <w:jc w:val="center"/>
        <w:rPr>
          <w:rFonts w:ascii="Verdana" w:hAnsi="Verdana" w:cs="Arial"/>
          <w:color w:val="auto"/>
        </w:rPr>
      </w:pPr>
      <w:r w:rsidRPr="00545A33">
        <w:rPr>
          <w:rFonts w:ascii="Verdana" w:hAnsi="Verdana" w:cs="Arial"/>
          <w:color w:val="auto"/>
        </w:rPr>
        <w:t xml:space="preserve">Brasileiro, </w:t>
      </w:r>
      <w:r w:rsidR="00102A9F">
        <w:rPr>
          <w:rFonts w:ascii="Verdana" w:hAnsi="Verdana" w:cs="Arial"/>
          <w:color w:val="auto"/>
        </w:rPr>
        <w:t>2</w:t>
      </w:r>
      <w:r w:rsidR="00A0042F">
        <w:rPr>
          <w:rFonts w:ascii="Verdana" w:hAnsi="Verdana" w:cs="Arial"/>
          <w:color w:val="auto"/>
        </w:rPr>
        <w:t>5</w:t>
      </w:r>
      <w:r w:rsidRPr="00545A33">
        <w:rPr>
          <w:rFonts w:ascii="Verdana" w:hAnsi="Verdana" w:cs="Arial"/>
          <w:color w:val="auto"/>
        </w:rPr>
        <w:t xml:space="preserve"> anos, Solteiro.</w:t>
      </w:r>
      <w:r w:rsidRPr="00545A33">
        <w:rPr>
          <w:rFonts w:ascii="Verdana" w:hAnsi="Verdana" w:cs="Arial"/>
          <w:color w:val="auto"/>
        </w:rPr>
        <w:br/>
      </w:r>
      <w:r w:rsidR="00565467">
        <w:rPr>
          <w:rFonts w:ascii="Verdana" w:hAnsi="Verdana" w:cs="Arial"/>
          <w:color w:val="auto"/>
        </w:rPr>
        <w:t>Rua</w:t>
      </w:r>
      <w:r w:rsidRPr="00545A33">
        <w:rPr>
          <w:rFonts w:ascii="Verdana" w:hAnsi="Verdana" w:cs="Arial"/>
          <w:color w:val="auto"/>
        </w:rPr>
        <w:t xml:space="preserve"> Augusto </w:t>
      </w:r>
      <w:proofErr w:type="spellStart"/>
      <w:r w:rsidRPr="00545A33">
        <w:rPr>
          <w:rFonts w:ascii="Verdana" w:hAnsi="Verdana" w:cs="Arial"/>
          <w:color w:val="auto"/>
        </w:rPr>
        <w:t>Bozatto</w:t>
      </w:r>
      <w:proofErr w:type="spellEnd"/>
      <w:r w:rsidRPr="00545A33">
        <w:rPr>
          <w:rFonts w:ascii="Verdana" w:hAnsi="Verdana" w:cs="Arial"/>
          <w:color w:val="auto"/>
        </w:rPr>
        <w:t xml:space="preserve"> - Mauá – São Paulo</w:t>
      </w:r>
    </w:p>
    <w:p w14:paraId="0DBC603B" w14:textId="3A078B20" w:rsidR="00A06A7A" w:rsidRPr="00545A33" w:rsidRDefault="00A06A7A" w:rsidP="00A06A7A">
      <w:pPr>
        <w:spacing w:after="0"/>
        <w:jc w:val="center"/>
        <w:rPr>
          <w:rFonts w:ascii="Verdana" w:hAnsi="Verdana" w:cs="Arial"/>
          <w:color w:val="auto"/>
        </w:rPr>
      </w:pPr>
      <w:r w:rsidRPr="00545A33">
        <w:rPr>
          <w:rFonts w:ascii="Verdana" w:hAnsi="Verdana" w:cs="Arial"/>
          <w:color w:val="auto"/>
        </w:rPr>
        <w:t>Telefone Residencial: (11)</w:t>
      </w:r>
      <w:r w:rsidR="00096229" w:rsidRPr="00096229">
        <w:rPr>
          <w:rFonts w:ascii="Verdana" w:hAnsi="Verdana" w:cs="Arial"/>
          <w:color w:val="auto"/>
        </w:rPr>
        <w:t xml:space="preserve"> </w:t>
      </w:r>
      <w:r w:rsidR="00096229">
        <w:rPr>
          <w:rFonts w:ascii="Verdana" w:hAnsi="Verdana" w:cs="Arial"/>
          <w:color w:val="auto"/>
        </w:rPr>
        <w:t>4309-1433</w:t>
      </w:r>
      <w:r w:rsidRPr="00545A33">
        <w:rPr>
          <w:rFonts w:ascii="Verdana" w:hAnsi="Verdana" w:cs="Arial"/>
          <w:color w:val="auto"/>
        </w:rPr>
        <w:t xml:space="preserve"> </w:t>
      </w:r>
      <w:r w:rsidR="00917DF3">
        <w:rPr>
          <w:rFonts w:ascii="Verdana" w:hAnsi="Verdana" w:cs="Arial"/>
          <w:color w:val="auto"/>
        </w:rPr>
        <w:t xml:space="preserve">| </w:t>
      </w:r>
      <w:r w:rsidRPr="00545A33">
        <w:rPr>
          <w:rFonts w:ascii="Verdana" w:hAnsi="Verdana" w:cs="Arial"/>
          <w:color w:val="auto"/>
        </w:rPr>
        <w:t>Telefone Celular</w:t>
      </w:r>
      <w:r w:rsidR="00DC49AC">
        <w:rPr>
          <w:rFonts w:ascii="Verdana" w:hAnsi="Verdana" w:cs="Arial"/>
          <w:color w:val="auto"/>
        </w:rPr>
        <w:t>/</w:t>
      </w:r>
      <w:r w:rsidR="00DC49AC" w:rsidRPr="00DC49AC">
        <w:rPr>
          <w:rFonts w:ascii="Verdana" w:hAnsi="Verdana" w:cs="Arial"/>
          <w:color w:val="auto"/>
        </w:rPr>
        <w:t>WhatsApp</w:t>
      </w:r>
      <w:r w:rsidRPr="00545A33">
        <w:rPr>
          <w:rFonts w:ascii="Verdana" w:hAnsi="Verdana" w:cs="Arial"/>
          <w:color w:val="auto"/>
        </w:rPr>
        <w:t>: (11)</w:t>
      </w:r>
      <w:r w:rsidR="005054EF">
        <w:rPr>
          <w:rFonts w:ascii="Verdana" w:hAnsi="Verdana" w:cs="Arial"/>
          <w:color w:val="auto"/>
        </w:rPr>
        <w:t xml:space="preserve"> </w:t>
      </w:r>
      <w:r w:rsidRPr="00545A33">
        <w:rPr>
          <w:rFonts w:ascii="Verdana" w:hAnsi="Verdana" w:cs="Arial"/>
          <w:color w:val="auto"/>
        </w:rPr>
        <w:t>9</w:t>
      </w:r>
      <w:r w:rsidR="00CA0A77">
        <w:rPr>
          <w:rFonts w:ascii="Verdana" w:hAnsi="Verdana" w:cs="Arial"/>
          <w:color w:val="auto"/>
        </w:rPr>
        <w:t>6492-0441</w:t>
      </w:r>
    </w:p>
    <w:p w14:paraId="0EC468E4" w14:textId="77777777" w:rsidR="00A06A7A" w:rsidRPr="00545A33" w:rsidRDefault="00A06A7A" w:rsidP="00A06A7A">
      <w:pPr>
        <w:spacing w:after="0"/>
        <w:jc w:val="center"/>
        <w:rPr>
          <w:rFonts w:ascii="Verdana" w:hAnsi="Verdana" w:cs="Arial"/>
          <w:color w:val="auto"/>
        </w:rPr>
      </w:pPr>
      <w:r w:rsidRPr="00545A33">
        <w:rPr>
          <w:rFonts w:ascii="Verdana" w:hAnsi="Verdana" w:cs="Arial"/>
          <w:color w:val="auto"/>
        </w:rPr>
        <w:t>E-mail:</w:t>
      </w:r>
      <w:r w:rsidRPr="00545A33">
        <w:rPr>
          <w:rFonts w:ascii="Verdana" w:hAnsi="Verdana" w:cs="Arial"/>
        </w:rPr>
        <w:t xml:space="preserve"> </w:t>
      </w:r>
      <w:r w:rsidRPr="00565467">
        <w:rPr>
          <w:rFonts w:ascii="Verdana" w:hAnsi="Verdana" w:cs="Arial"/>
          <w:color w:val="auto"/>
        </w:rPr>
        <w:t>kaio3600@gmail.com</w:t>
      </w:r>
    </w:p>
    <w:p w14:paraId="1FF8A1CF" w14:textId="77777777" w:rsidR="00545A33" w:rsidRDefault="00545A33" w:rsidP="00A06A7A">
      <w:pPr>
        <w:spacing w:after="0"/>
        <w:jc w:val="center"/>
        <w:rPr>
          <w:rFonts w:ascii="Arial" w:hAnsi="Arial" w:cs="Arial"/>
          <w:color w:val="auto"/>
        </w:rPr>
      </w:pPr>
    </w:p>
    <w:p w14:paraId="56EBEF6D" w14:textId="66DBFE53" w:rsidR="00B16E2E" w:rsidRPr="00B16E2E" w:rsidRDefault="00545A33" w:rsidP="00B16E2E">
      <w:pPr>
        <w:keepNext/>
        <w:numPr>
          <w:ilvl w:val="1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3F3F3"/>
        <w:suppressAutoHyphens/>
        <w:jc w:val="center"/>
        <w:outlineLvl w:val="1"/>
        <w:rPr>
          <w:rFonts w:ascii="Verdana" w:hAnsi="Verdana"/>
          <w:b/>
          <w:lang w:eastAsia="pt-BR"/>
        </w:rPr>
      </w:pPr>
      <w:r w:rsidRPr="001644DB">
        <w:rPr>
          <w:rFonts w:ascii="Verdana" w:hAnsi="Verdana"/>
          <w:b/>
          <w:lang w:eastAsia="pt-BR"/>
        </w:rPr>
        <w:t>Resumo de Qualificação</w:t>
      </w:r>
    </w:p>
    <w:p w14:paraId="5A788452" w14:textId="344D0609" w:rsidR="00B16E2E" w:rsidRDefault="00B16E2E" w:rsidP="00B16E2E">
      <w:pPr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000000"/>
        </w:rPr>
      </w:pPr>
      <w:r w:rsidRPr="00B16E2E">
        <w:rPr>
          <w:rFonts w:ascii="Verdana" w:hAnsi="Verdana" w:cs="Arial"/>
          <w:color w:val="000000"/>
        </w:rPr>
        <w:t xml:space="preserve">Profissional de Análise de Dados com sólida formação acadêmica e cursos complementares, adquirindo conhecimentos em SQL, Excel Avançado, Word Intermediário, Power Point Intermediário, HTML, CSS, </w:t>
      </w:r>
      <w:proofErr w:type="spellStart"/>
      <w:r w:rsidRPr="00B16E2E">
        <w:rPr>
          <w:rFonts w:ascii="Verdana" w:hAnsi="Verdana" w:cs="Arial"/>
          <w:color w:val="000000"/>
        </w:rPr>
        <w:t>JavaScript</w:t>
      </w:r>
      <w:proofErr w:type="spellEnd"/>
      <w:r w:rsidRPr="00B16E2E">
        <w:rPr>
          <w:rFonts w:ascii="Verdana" w:hAnsi="Verdana" w:cs="Arial"/>
          <w:color w:val="000000"/>
        </w:rPr>
        <w:t xml:space="preserve">, Power BI, Python e Java (Programação Orientada a Objeto). Experiência prática em SQL e Python, utilizando ferramentas avançadas como </w:t>
      </w:r>
      <w:proofErr w:type="spellStart"/>
      <w:r w:rsidRPr="00B16E2E">
        <w:rPr>
          <w:rFonts w:ascii="Verdana" w:hAnsi="Verdana" w:cs="Arial"/>
          <w:color w:val="000000"/>
        </w:rPr>
        <w:t>Selenium</w:t>
      </w:r>
      <w:proofErr w:type="spellEnd"/>
      <w:r w:rsidRPr="00B16E2E">
        <w:rPr>
          <w:rFonts w:ascii="Verdana" w:hAnsi="Verdana" w:cs="Arial"/>
          <w:color w:val="000000"/>
        </w:rPr>
        <w:t xml:space="preserve">, Pandas, </w:t>
      </w:r>
      <w:proofErr w:type="spellStart"/>
      <w:r w:rsidRPr="00B16E2E">
        <w:rPr>
          <w:rFonts w:ascii="Verdana" w:hAnsi="Verdana" w:cs="Arial"/>
          <w:color w:val="000000"/>
        </w:rPr>
        <w:t>Openpyxl</w:t>
      </w:r>
      <w:proofErr w:type="spellEnd"/>
      <w:r w:rsidRPr="00B16E2E">
        <w:rPr>
          <w:rFonts w:ascii="Verdana" w:hAnsi="Verdana" w:cs="Arial"/>
          <w:color w:val="000000"/>
        </w:rPr>
        <w:t xml:space="preserve">, </w:t>
      </w:r>
      <w:proofErr w:type="spellStart"/>
      <w:r w:rsidRPr="00B16E2E">
        <w:rPr>
          <w:rFonts w:ascii="Verdana" w:hAnsi="Verdana" w:cs="Arial"/>
          <w:color w:val="000000"/>
        </w:rPr>
        <w:t>NumPy</w:t>
      </w:r>
      <w:proofErr w:type="spellEnd"/>
      <w:r w:rsidRPr="00B16E2E">
        <w:rPr>
          <w:rFonts w:ascii="Verdana" w:hAnsi="Verdana" w:cs="Arial"/>
          <w:color w:val="000000"/>
        </w:rPr>
        <w:t xml:space="preserve"> e </w:t>
      </w:r>
      <w:proofErr w:type="spellStart"/>
      <w:r w:rsidRPr="00B16E2E">
        <w:rPr>
          <w:rFonts w:ascii="Verdana" w:hAnsi="Verdana" w:cs="Arial"/>
          <w:color w:val="000000"/>
        </w:rPr>
        <w:t>Regex</w:t>
      </w:r>
      <w:proofErr w:type="spellEnd"/>
      <w:r w:rsidRPr="00B16E2E">
        <w:rPr>
          <w:rFonts w:ascii="Verdana" w:hAnsi="Verdana" w:cs="Arial"/>
          <w:color w:val="000000"/>
        </w:rPr>
        <w:t xml:space="preserve">. Hábil na criação de dashboards interativos e na análise de dados com plataformas como Power BI e AWS, incluindo </w:t>
      </w:r>
      <w:proofErr w:type="spellStart"/>
      <w:r w:rsidRPr="00B16E2E">
        <w:rPr>
          <w:rFonts w:ascii="Verdana" w:hAnsi="Verdana" w:cs="Arial"/>
          <w:color w:val="000000"/>
        </w:rPr>
        <w:t>Quicksight</w:t>
      </w:r>
      <w:proofErr w:type="spellEnd"/>
      <w:r w:rsidRPr="00B16E2E">
        <w:rPr>
          <w:rFonts w:ascii="Verdana" w:hAnsi="Verdana" w:cs="Arial"/>
          <w:color w:val="000000"/>
        </w:rPr>
        <w:t xml:space="preserve"> e Athena, focando na extração, manipulação e análise de dados.</w:t>
      </w:r>
    </w:p>
    <w:p w14:paraId="784AFC3C" w14:textId="7FD64741" w:rsidR="00545A33" w:rsidRPr="00545A33" w:rsidRDefault="00545A33" w:rsidP="00545A33">
      <w:pPr>
        <w:numPr>
          <w:ilvl w:val="0"/>
          <w:numId w:val="32"/>
        </w:numPr>
        <w:spacing w:before="120" w:after="0" w:line="240" w:lineRule="auto"/>
        <w:ind w:left="714" w:hanging="357"/>
        <w:rPr>
          <w:rFonts w:ascii="Verdana" w:hAnsi="Verdana" w:cs="Arial"/>
          <w:color w:val="000000"/>
        </w:rPr>
      </w:pPr>
      <w:r w:rsidRPr="00545A33">
        <w:rPr>
          <w:rFonts w:ascii="Verdana" w:hAnsi="Verdana" w:cs="Arial"/>
          <w:color w:val="000000"/>
        </w:rPr>
        <w:t>Atualmente buscando oportunidade em um ambiente desafiador onde possa expandir conhecimentos e contribuir para o time</w:t>
      </w:r>
      <w:r w:rsidR="008918A8">
        <w:rPr>
          <w:rFonts w:ascii="Verdana" w:hAnsi="Verdana" w:cs="Arial"/>
          <w:color w:val="000000"/>
        </w:rPr>
        <w:t>.</w:t>
      </w:r>
    </w:p>
    <w:p w14:paraId="6FBB84D4" w14:textId="64C23AAC" w:rsidR="00545A33" w:rsidRDefault="008918A8" w:rsidP="00545A33">
      <w:pPr>
        <w:numPr>
          <w:ilvl w:val="0"/>
          <w:numId w:val="32"/>
        </w:numPr>
        <w:spacing w:before="120" w:after="0" w:line="240" w:lineRule="auto"/>
        <w:ind w:left="714" w:hanging="357"/>
        <w:rPr>
          <w:rFonts w:ascii="Verdana" w:hAnsi="Verdana" w:cs="Arial"/>
          <w:color w:val="000000"/>
        </w:rPr>
      </w:pPr>
      <w:r>
        <w:rPr>
          <w:rFonts w:ascii="Verdana" w:hAnsi="Verdana" w:cs="Arial"/>
          <w:color w:val="000000"/>
        </w:rPr>
        <w:t>D</w:t>
      </w:r>
      <w:r w:rsidR="00545A33" w:rsidRPr="00545A33">
        <w:rPr>
          <w:rFonts w:ascii="Verdana" w:hAnsi="Verdana" w:cs="Arial"/>
          <w:color w:val="000000"/>
        </w:rPr>
        <w:t>edicado, sem receios de arriscar, sempre dispost</w:t>
      </w:r>
      <w:r>
        <w:rPr>
          <w:rFonts w:ascii="Verdana" w:hAnsi="Verdana" w:cs="Arial"/>
          <w:color w:val="000000"/>
        </w:rPr>
        <w:t>o</w:t>
      </w:r>
      <w:r w:rsidR="00545A33" w:rsidRPr="00545A33">
        <w:rPr>
          <w:rFonts w:ascii="Verdana" w:hAnsi="Verdana" w:cs="Arial"/>
          <w:color w:val="000000"/>
        </w:rPr>
        <w:t xml:space="preserve"> a aprender</w:t>
      </w:r>
      <w:r>
        <w:rPr>
          <w:rFonts w:ascii="Verdana" w:hAnsi="Verdana" w:cs="Arial"/>
          <w:color w:val="000000"/>
        </w:rPr>
        <w:t xml:space="preserve">, </w:t>
      </w:r>
      <w:r w:rsidR="00C666C2">
        <w:rPr>
          <w:rFonts w:ascii="Verdana" w:hAnsi="Verdana" w:cs="Arial"/>
          <w:color w:val="000000"/>
        </w:rPr>
        <w:t xml:space="preserve">comunicativo, </w:t>
      </w:r>
      <w:r w:rsidRPr="00545A33">
        <w:rPr>
          <w:rFonts w:ascii="Verdana" w:hAnsi="Verdana" w:cs="Arial"/>
          <w:color w:val="000000"/>
        </w:rPr>
        <w:t>facilidade para trabalhar em equipe, objetividade e dinamismo.</w:t>
      </w:r>
    </w:p>
    <w:p w14:paraId="07E39CC0" w14:textId="77777777" w:rsidR="00545A33" w:rsidRDefault="00545A33" w:rsidP="00F004FE">
      <w:pPr>
        <w:spacing w:after="0" w:line="240" w:lineRule="auto"/>
        <w:rPr>
          <w:rFonts w:ascii="Arial" w:hAnsi="Arial" w:cs="Arial"/>
          <w:color w:val="auto"/>
        </w:rPr>
      </w:pPr>
    </w:p>
    <w:p w14:paraId="06041E2B" w14:textId="2114107D" w:rsidR="001914F7" w:rsidRDefault="001914F7" w:rsidP="001914F7">
      <w:pPr>
        <w:spacing w:after="0" w:line="240" w:lineRule="auto"/>
        <w:ind w:firstLine="357"/>
        <w:rPr>
          <w:rFonts w:ascii="Arial" w:hAnsi="Arial" w:cs="Arial"/>
          <w:color w:val="auto"/>
        </w:rPr>
      </w:pPr>
      <w:r w:rsidRPr="001914F7">
        <w:rPr>
          <w:rFonts w:ascii="Verdana" w:hAnsi="Verdana" w:cs="Arial"/>
          <w:b/>
          <w:color w:val="000000"/>
        </w:rPr>
        <w:t>Objetivo</w:t>
      </w:r>
      <w:r w:rsidR="004D2539">
        <w:rPr>
          <w:rFonts w:ascii="Arial" w:hAnsi="Arial" w:cs="Arial"/>
          <w:color w:val="auto"/>
        </w:rPr>
        <w:t xml:space="preserve">: </w:t>
      </w:r>
      <w:r w:rsidR="00CC7301" w:rsidRPr="00CC7301">
        <w:rPr>
          <w:rFonts w:ascii="Verdana" w:hAnsi="Verdana" w:cs="Arial"/>
          <w:color w:val="000000"/>
        </w:rPr>
        <w:t>Analista de Dados</w:t>
      </w:r>
      <w:r w:rsidR="004574FD">
        <w:rPr>
          <w:rFonts w:ascii="Verdana" w:hAnsi="Verdana" w:cs="Arial"/>
          <w:color w:val="000000"/>
        </w:rPr>
        <w:t>.</w:t>
      </w:r>
    </w:p>
    <w:p w14:paraId="67060E8B" w14:textId="77777777" w:rsidR="001914F7" w:rsidRDefault="001914F7" w:rsidP="00F004FE">
      <w:pPr>
        <w:spacing w:after="0" w:line="240" w:lineRule="auto"/>
        <w:rPr>
          <w:rFonts w:ascii="Arial" w:hAnsi="Arial" w:cs="Arial"/>
          <w:color w:val="auto"/>
        </w:rPr>
      </w:pPr>
    </w:p>
    <w:p w14:paraId="42011C3C" w14:textId="77777777" w:rsidR="00545A33" w:rsidRDefault="00545A33" w:rsidP="00545A33">
      <w:pPr>
        <w:ind w:left="360"/>
        <w:rPr>
          <w:rFonts w:ascii="Verdana" w:hAnsi="Verdana" w:cs="Arial"/>
          <w:color w:val="000000"/>
        </w:rPr>
      </w:pPr>
      <w:r w:rsidRPr="00227611">
        <w:rPr>
          <w:rFonts w:ascii="Verdana" w:hAnsi="Verdana" w:cs="Arial"/>
          <w:b/>
          <w:color w:val="000000"/>
        </w:rPr>
        <w:t>Idioma</w:t>
      </w:r>
      <w:r w:rsidRPr="00227611">
        <w:rPr>
          <w:rFonts w:ascii="Verdana" w:hAnsi="Verdana" w:cs="Arial"/>
          <w:color w:val="000000"/>
        </w:rPr>
        <w:t>: Inglês</w:t>
      </w:r>
      <w:r>
        <w:rPr>
          <w:rFonts w:ascii="Verdana" w:hAnsi="Verdana" w:cs="Arial"/>
          <w:color w:val="000000"/>
        </w:rPr>
        <w:t xml:space="preserve"> </w:t>
      </w:r>
      <w:r w:rsidRPr="00227611">
        <w:rPr>
          <w:rFonts w:ascii="Verdana" w:hAnsi="Verdana" w:cs="Arial"/>
          <w:color w:val="000000"/>
        </w:rPr>
        <w:t>– Intermediário</w:t>
      </w:r>
      <w:r>
        <w:rPr>
          <w:rFonts w:ascii="Verdana" w:hAnsi="Verdana" w:cs="Arial"/>
          <w:color w:val="000000"/>
        </w:rPr>
        <w:t>.</w:t>
      </w:r>
    </w:p>
    <w:p w14:paraId="3FA50343" w14:textId="77777777" w:rsidR="00545A33" w:rsidRPr="004D69BE" w:rsidRDefault="00545A33" w:rsidP="00545A33">
      <w:pPr>
        <w:keepNext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uppressAutoHyphens/>
        <w:jc w:val="center"/>
        <w:outlineLvl w:val="2"/>
        <w:rPr>
          <w:rFonts w:ascii="Verdana" w:hAnsi="Verdana" w:cs="Tahoma"/>
          <w:b/>
          <w:lang w:eastAsia="pt-BR"/>
        </w:rPr>
      </w:pPr>
      <w:r w:rsidRPr="003E1F93">
        <w:rPr>
          <w:rFonts w:ascii="Verdana" w:hAnsi="Verdana" w:cs="Tahoma"/>
          <w:b/>
          <w:lang w:eastAsia="pt-BR"/>
        </w:rPr>
        <w:t>Experiência</w:t>
      </w:r>
      <w:r w:rsidRPr="007A577E">
        <w:rPr>
          <w:rFonts w:ascii="Verdana" w:hAnsi="Verdana" w:cs="Tahoma"/>
          <w:b/>
          <w:lang w:eastAsia="pt-BR"/>
        </w:rPr>
        <w:t xml:space="preserve"> </w:t>
      </w:r>
      <w:r w:rsidR="00167BB7">
        <w:rPr>
          <w:rFonts w:ascii="Verdana" w:hAnsi="Verdana" w:cs="Tahoma"/>
          <w:b/>
          <w:lang w:eastAsia="pt-BR"/>
        </w:rPr>
        <w:t>Acadêmica</w:t>
      </w:r>
    </w:p>
    <w:p w14:paraId="09B74CBE" w14:textId="77777777" w:rsidR="000A6C06" w:rsidRDefault="000A6C06" w:rsidP="00C036F6">
      <w:pPr>
        <w:pStyle w:val="SemEspaamento"/>
        <w:spacing w:before="120"/>
        <w:ind w:left="714"/>
        <w:rPr>
          <w:rFonts w:ascii="Verdana" w:hAnsi="Verdana" w:cs="Arial"/>
          <w:b/>
          <w:color w:val="auto"/>
        </w:rPr>
      </w:pPr>
      <w:r w:rsidRPr="000A6C06">
        <w:rPr>
          <w:rFonts w:ascii="Verdana" w:hAnsi="Verdana" w:cs="Arial"/>
          <w:b/>
          <w:color w:val="auto"/>
        </w:rPr>
        <w:t>Bacharel em Ciência da Computação</w:t>
      </w:r>
    </w:p>
    <w:p w14:paraId="516D44F5" w14:textId="77777777" w:rsidR="00A46066" w:rsidRDefault="00545A33" w:rsidP="00A46066">
      <w:pPr>
        <w:pStyle w:val="SemEspaamento"/>
        <w:spacing w:before="120"/>
        <w:ind w:left="714"/>
        <w:rPr>
          <w:rStyle w:val="fwb1"/>
          <w:rFonts w:ascii="Verdana" w:hAnsi="Verdana" w:cs="Arial"/>
          <w:b w:val="0"/>
          <w:color w:val="auto"/>
        </w:rPr>
      </w:pPr>
      <w:r w:rsidRPr="00C036F6">
        <w:rPr>
          <w:rStyle w:val="fwb1"/>
          <w:rFonts w:ascii="Verdana" w:hAnsi="Verdana" w:cs="Arial"/>
          <w:b w:val="0"/>
          <w:color w:val="auto"/>
        </w:rPr>
        <w:t xml:space="preserve">FEI - </w:t>
      </w:r>
      <w:r w:rsidR="00751CAC" w:rsidRPr="00C036F6">
        <w:rPr>
          <w:rStyle w:val="fwb1"/>
          <w:rFonts w:ascii="Verdana" w:hAnsi="Verdana" w:cs="Arial"/>
          <w:b w:val="0"/>
          <w:color w:val="auto"/>
        </w:rPr>
        <w:t>Fundação Educacional</w:t>
      </w:r>
      <w:r w:rsidR="00CF275C" w:rsidRPr="00C036F6">
        <w:rPr>
          <w:rStyle w:val="fwb1"/>
          <w:rFonts w:ascii="Verdana" w:hAnsi="Verdana" w:cs="Arial"/>
          <w:b w:val="0"/>
          <w:color w:val="auto"/>
        </w:rPr>
        <w:t xml:space="preserve"> Inaciana</w:t>
      </w:r>
    </w:p>
    <w:p w14:paraId="121914C6" w14:textId="6F3EA5D8" w:rsidR="00545A33" w:rsidRPr="00A46066" w:rsidRDefault="00251186" w:rsidP="00A46066">
      <w:pPr>
        <w:pStyle w:val="SemEspaamento"/>
        <w:spacing w:before="120"/>
        <w:ind w:left="714"/>
        <w:rPr>
          <w:rFonts w:ascii="Verdana" w:hAnsi="Verdana" w:cs="Arial"/>
          <w:bCs/>
          <w:color w:val="auto"/>
        </w:rPr>
      </w:pPr>
      <w:r w:rsidRPr="00251186">
        <w:rPr>
          <w:rFonts w:ascii="Verdana" w:hAnsi="Verdana" w:cs="Arial"/>
          <w:b/>
          <w:bCs/>
          <w:color w:val="auto"/>
        </w:rPr>
        <w:t xml:space="preserve">Conclusão: </w:t>
      </w:r>
      <w:proofErr w:type="gramStart"/>
      <w:r w:rsidRPr="00251186">
        <w:rPr>
          <w:rFonts w:ascii="Verdana" w:hAnsi="Verdana" w:cs="Arial"/>
          <w:color w:val="auto"/>
        </w:rPr>
        <w:t>Junho</w:t>
      </w:r>
      <w:proofErr w:type="gramEnd"/>
      <w:r w:rsidRPr="00251186">
        <w:rPr>
          <w:rFonts w:ascii="Verdana" w:hAnsi="Verdana" w:cs="Arial"/>
          <w:color w:val="auto"/>
        </w:rPr>
        <w:t>/2025</w:t>
      </w:r>
    </w:p>
    <w:p w14:paraId="6D06E131" w14:textId="77777777" w:rsidR="00251186" w:rsidRDefault="00251186" w:rsidP="00251186">
      <w:pPr>
        <w:pStyle w:val="SemEspaamento"/>
        <w:ind w:firstLine="709"/>
        <w:rPr>
          <w:rFonts w:ascii="Arial" w:hAnsi="Arial" w:cs="Arial"/>
          <w:b/>
          <w:color w:val="auto"/>
        </w:rPr>
      </w:pPr>
    </w:p>
    <w:p w14:paraId="673EA6ED" w14:textId="77777777" w:rsidR="00545A33" w:rsidRPr="004D69BE" w:rsidRDefault="00545A33" w:rsidP="00545A33">
      <w:pPr>
        <w:keepNext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uppressAutoHyphens/>
        <w:jc w:val="center"/>
        <w:outlineLvl w:val="2"/>
        <w:rPr>
          <w:rFonts w:ascii="Verdana" w:hAnsi="Verdana" w:cs="Tahoma"/>
          <w:b/>
          <w:lang w:eastAsia="pt-BR"/>
        </w:rPr>
      </w:pPr>
      <w:r w:rsidRPr="003E1F93">
        <w:rPr>
          <w:rFonts w:ascii="Verdana" w:hAnsi="Verdana" w:cs="Tahoma"/>
          <w:b/>
          <w:lang w:eastAsia="pt-BR"/>
        </w:rPr>
        <w:t>Experiência</w:t>
      </w:r>
      <w:r w:rsidRPr="007A577E">
        <w:rPr>
          <w:rFonts w:ascii="Verdana" w:hAnsi="Verdana" w:cs="Tahoma"/>
          <w:b/>
          <w:lang w:eastAsia="pt-BR"/>
        </w:rPr>
        <w:t xml:space="preserve"> </w:t>
      </w:r>
      <w:r w:rsidRPr="003E1F93">
        <w:rPr>
          <w:rFonts w:ascii="Verdana" w:hAnsi="Verdana" w:cs="Tahoma"/>
          <w:b/>
          <w:lang w:eastAsia="pt-BR"/>
        </w:rPr>
        <w:t>Profissional</w:t>
      </w:r>
    </w:p>
    <w:p w14:paraId="1BD69142" w14:textId="4252644C" w:rsidR="007B297C" w:rsidRPr="007B297C" w:rsidRDefault="004A7444" w:rsidP="00D908D3">
      <w:pPr>
        <w:pStyle w:val="SemEspaamento"/>
        <w:spacing w:before="120"/>
        <w:rPr>
          <w:rFonts w:ascii="Verdana" w:hAnsi="Verdana" w:cs="Arial"/>
          <w:b/>
          <w:color w:val="auto"/>
        </w:rPr>
      </w:pPr>
      <w:r w:rsidRPr="004A7444">
        <w:rPr>
          <w:rFonts w:ascii="Verdana" w:hAnsi="Verdana" w:cs="Arial"/>
          <w:b/>
          <w:color w:val="auto"/>
        </w:rPr>
        <w:t>Itaú Unibanco</w:t>
      </w:r>
      <w:r>
        <w:rPr>
          <w:rFonts w:ascii="Verdana" w:hAnsi="Verdana" w:cs="Arial"/>
          <w:b/>
          <w:color w:val="auto"/>
        </w:rPr>
        <w:t xml:space="preserve"> - </w:t>
      </w:r>
      <w:r w:rsidRPr="004A7444">
        <w:rPr>
          <w:rFonts w:ascii="Verdana" w:hAnsi="Verdana" w:cs="Arial"/>
          <w:b/>
          <w:color w:val="auto"/>
        </w:rPr>
        <w:t>Analista de Prevenção a Fraude Junior</w:t>
      </w:r>
      <w:r w:rsidR="00D908D3">
        <w:rPr>
          <w:rFonts w:ascii="Verdana" w:hAnsi="Verdana" w:cs="Arial"/>
          <w:b/>
          <w:color w:val="auto"/>
        </w:rPr>
        <w:t xml:space="preserve"> </w:t>
      </w:r>
      <w:r w:rsidR="007B297C">
        <w:rPr>
          <w:rFonts w:ascii="Verdana" w:hAnsi="Verdana" w:cs="Arial"/>
          <w:b/>
          <w:color w:val="auto"/>
        </w:rPr>
        <w:t>- 0</w:t>
      </w:r>
      <w:r w:rsidR="002F3539">
        <w:rPr>
          <w:rFonts w:ascii="Verdana" w:hAnsi="Verdana" w:cs="Arial"/>
          <w:b/>
          <w:color w:val="auto"/>
        </w:rPr>
        <w:t>6</w:t>
      </w:r>
      <w:r w:rsidR="007B297C">
        <w:rPr>
          <w:rFonts w:ascii="Verdana" w:hAnsi="Verdana" w:cs="Arial"/>
          <w:b/>
          <w:color w:val="auto"/>
        </w:rPr>
        <w:t>/</w:t>
      </w:r>
      <w:r w:rsidR="00D908D3">
        <w:rPr>
          <w:rFonts w:ascii="Verdana" w:hAnsi="Verdana" w:cs="Arial"/>
          <w:b/>
          <w:color w:val="auto"/>
        </w:rPr>
        <w:t>12</w:t>
      </w:r>
      <w:r w:rsidR="007B297C">
        <w:rPr>
          <w:rFonts w:ascii="Verdana" w:hAnsi="Verdana" w:cs="Arial"/>
          <w:b/>
          <w:color w:val="auto"/>
        </w:rPr>
        <w:t>/2021</w:t>
      </w:r>
      <w:r w:rsidR="007B297C" w:rsidRPr="00147F06">
        <w:rPr>
          <w:rFonts w:ascii="Verdana" w:hAnsi="Verdana" w:cs="Arial"/>
          <w:b/>
          <w:color w:val="auto"/>
        </w:rPr>
        <w:t xml:space="preserve"> a </w:t>
      </w:r>
      <w:r w:rsidR="002F3539">
        <w:rPr>
          <w:rFonts w:ascii="Verdana" w:hAnsi="Verdana" w:cs="Arial"/>
          <w:b/>
          <w:color w:val="auto"/>
        </w:rPr>
        <w:t>1</w:t>
      </w:r>
      <w:r w:rsidR="00D908D3">
        <w:rPr>
          <w:rFonts w:ascii="Verdana" w:hAnsi="Verdana" w:cs="Arial"/>
          <w:b/>
          <w:color w:val="auto"/>
        </w:rPr>
        <w:t>5/05/2024</w:t>
      </w:r>
    </w:p>
    <w:p w14:paraId="34D09DCA" w14:textId="4F0C0988" w:rsidR="007B297C" w:rsidRPr="007B297C" w:rsidRDefault="007B297C" w:rsidP="007B297C">
      <w:pPr>
        <w:pStyle w:val="SemEspaamento"/>
        <w:numPr>
          <w:ilvl w:val="0"/>
          <w:numId w:val="27"/>
        </w:numPr>
        <w:spacing w:before="120"/>
        <w:rPr>
          <w:rFonts w:ascii="Verdana" w:hAnsi="Verdana" w:cs="Arial"/>
          <w:color w:val="auto"/>
        </w:rPr>
      </w:pPr>
      <w:r w:rsidRPr="007B297C">
        <w:rPr>
          <w:rFonts w:ascii="Verdana" w:hAnsi="Verdana" w:cs="Arial"/>
          <w:color w:val="auto"/>
        </w:rPr>
        <w:t>Desenvolvimento de dashboards e estudos de caso para suporte à tomada de decisões estratégicas na área de antifraude.</w:t>
      </w:r>
    </w:p>
    <w:p w14:paraId="42421EA2" w14:textId="01BD44E0" w:rsidR="007B297C" w:rsidRPr="007B297C" w:rsidRDefault="007B297C" w:rsidP="007B297C">
      <w:pPr>
        <w:pStyle w:val="SemEspaamento"/>
        <w:numPr>
          <w:ilvl w:val="0"/>
          <w:numId w:val="27"/>
        </w:numPr>
        <w:spacing w:before="120"/>
        <w:rPr>
          <w:rFonts w:ascii="Verdana" w:hAnsi="Verdana" w:cs="Arial"/>
          <w:color w:val="auto"/>
        </w:rPr>
      </w:pPr>
      <w:r w:rsidRPr="007B297C">
        <w:rPr>
          <w:rFonts w:ascii="Verdana" w:hAnsi="Verdana" w:cs="Arial"/>
          <w:color w:val="auto"/>
        </w:rPr>
        <w:t xml:space="preserve">Experiência em utilização de AWS Athena e </w:t>
      </w:r>
      <w:proofErr w:type="spellStart"/>
      <w:r w:rsidRPr="007B297C">
        <w:rPr>
          <w:rFonts w:ascii="Verdana" w:hAnsi="Verdana" w:cs="Arial"/>
          <w:color w:val="auto"/>
        </w:rPr>
        <w:t>Quicksight</w:t>
      </w:r>
      <w:proofErr w:type="spellEnd"/>
      <w:r w:rsidRPr="007B297C">
        <w:rPr>
          <w:rFonts w:ascii="Verdana" w:hAnsi="Verdana" w:cs="Arial"/>
          <w:color w:val="auto"/>
        </w:rPr>
        <w:t xml:space="preserve"> para análise de dados e visualização de insights.</w:t>
      </w:r>
    </w:p>
    <w:p w14:paraId="3BBADD32" w14:textId="0C465A4C" w:rsidR="0055691B" w:rsidRDefault="007B297C" w:rsidP="00A96B13">
      <w:pPr>
        <w:pStyle w:val="SemEspaamento"/>
        <w:numPr>
          <w:ilvl w:val="0"/>
          <w:numId w:val="27"/>
        </w:numPr>
        <w:spacing w:before="120"/>
        <w:rPr>
          <w:rFonts w:ascii="Verdana" w:hAnsi="Verdana" w:cs="Arial"/>
          <w:color w:val="auto"/>
        </w:rPr>
      </w:pPr>
      <w:r w:rsidRPr="007B297C">
        <w:rPr>
          <w:rFonts w:ascii="Verdana" w:hAnsi="Verdana" w:cs="Arial"/>
          <w:color w:val="auto"/>
        </w:rPr>
        <w:t>Automações com Python, otimizando processos e aumentando a eficiência das operações.</w:t>
      </w:r>
    </w:p>
    <w:p w14:paraId="4313BE32" w14:textId="77777777" w:rsidR="0055691B" w:rsidRPr="0055691B" w:rsidRDefault="0055691B" w:rsidP="0055691B">
      <w:pPr>
        <w:pStyle w:val="SemEspaamento"/>
        <w:spacing w:before="120"/>
        <w:ind w:left="720"/>
        <w:rPr>
          <w:rFonts w:ascii="Verdana" w:hAnsi="Verdana" w:cs="Arial"/>
          <w:color w:val="auto"/>
        </w:rPr>
      </w:pPr>
    </w:p>
    <w:p w14:paraId="2BDE871E" w14:textId="00E5AA87" w:rsidR="00A96B13" w:rsidRPr="00147F06" w:rsidRDefault="00A96B13" w:rsidP="00A96B13">
      <w:pPr>
        <w:pStyle w:val="SemEspaamento"/>
        <w:spacing w:before="120"/>
        <w:rPr>
          <w:rFonts w:ascii="Verdana" w:hAnsi="Verdana" w:cs="Arial"/>
          <w:b/>
          <w:color w:val="auto"/>
        </w:rPr>
      </w:pPr>
      <w:proofErr w:type="spellStart"/>
      <w:r>
        <w:rPr>
          <w:rFonts w:ascii="Verdana" w:hAnsi="Verdana" w:cs="Arial"/>
          <w:b/>
          <w:color w:val="auto"/>
        </w:rPr>
        <w:t>Powercom</w:t>
      </w:r>
      <w:proofErr w:type="spellEnd"/>
      <w:r>
        <w:rPr>
          <w:rFonts w:ascii="Verdana" w:hAnsi="Verdana" w:cs="Arial"/>
          <w:b/>
          <w:color w:val="auto"/>
        </w:rPr>
        <w:t xml:space="preserve"> Serviços</w:t>
      </w:r>
      <w:r w:rsidRPr="00147F06">
        <w:rPr>
          <w:rFonts w:ascii="Verdana" w:hAnsi="Verdana" w:cs="Arial"/>
          <w:b/>
          <w:color w:val="auto"/>
        </w:rPr>
        <w:t xml:space="preserve"> - Estágio em </w:t>
      </w:r>
      <w:r>
        <w:rPr>
          <w:rFonts w:ascii="Verdana" w:hAnsi="Verdana" w:cs="Arial"/>
          <w:b/>
          <w:color w:val="auto"/>
        </w:rPr>
        <w:t>Automação e Desenvolvimento de Processos - 08/09/2021</w:t>
      </w:r>
      <w:r w:rsidRPr="00147F06">
        <w:rPr>
          <w:rFonts w:ascii="Verdana" w:hAnsi="Verdana" w:cs="Arial"/>
          <w:b/>
          <w:color w:val="auto"/>
        </w:rPr>
        <w:t xml:space="preserve"> a </w:t>
      </w:r>
      <w:r w:rsidR="002F3539">
        <w:rPr>
          <w:rFonts w:ascii="Verdana" w:hAnsi="Verdana" w:cs="Arial"/>
          <w:b/>
          <w:color w:val="auto"/>
        </w:rPr>
        <w:t>03/12/2021</w:t>
      </w:r>
    </w:p>
    <w:p w14:paraId="0C674DF6" w14:textId="43F980A1" w:rsidR="00A96B13" w:rsidRDefault="005A0557" w:rsidP="00A96B13">
      <w:pPr>
        <w:pStyle w:val="SemEspaamento"/>
        <w:numPr>
          <w:ilvl w:val="0"/>
          <w:numId w:val="27"/>
        </w:numPr>
        <w:spacing w:before="12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Automação de processos via P</w:t>
      </w:r>
      <w:r w:rsidR="00A96B13" w:rsidRPr="00A96B13">
        <w:rPr>
          <w:rFonts w:ascii="Verdana" w:hAnsi="Verdana" w:cs="Arial"/>
          <w:color w:val="auto"/>
        </w:rPr>
        <w:t>ython</w:t>
      </w:r>
      <w:r w:rsidR="00A96B13">
        <w:rPr>
          <w:rFonts w:ascii="Verdana" w:hAnsi="Verdana" w:cs="Arial"/>
          <w:color w:val="auto"/>
        </w:rPr>
        <w:t>, usando as ferram</w:t>
      </w:r>
      <w:r>
        <w:rPr>
          <w:rFonts w:ascii="Verdana" w:hAnsi="Verdana" w:cs="Arial"/>
          <w:color w:val="auto"/>
        </w:rPr>
        <w:t xml:space="preserve">entas </w:t>
      </w:r>
      <w:proofErr w:type="spellStart"/>
      <w:r>
        <w:rPr>
          <w:rFonts w:ascii="Verdana" w:hAnsi="Verdana" w:cs="Arial"/>
          <w:color w:val="auto"/>
        </w:rPr>
        <w:t>Selenium</w:t>
      </w:r>
      <w:proofErr w:type="spellEnd"/>
      <w:r>
        <w:rPr>
          <w:rFonts w:ascii="Verdana" w:hAnsi="Verdana" w:cs="Arial"/>
          <w:color w:val="auto"/>
        </w:rPr>
        <w:t xml:space="preserve">, Pandas, </w:t>
      </w:r>
      <w:proofErr w:type="spellStart"/>
      <w:r>
        <w:rPr>
          <w:rFonts w:ascii="Verdana" w:hAnsi="Verdana" w:cs="Arial"/>
          <w:color w:val="auto"/>
        </w:rPr>
        <w:t>Numpy</w:t>
      </w:r>
      <w:proofErr w:type="spellEnd"/>
      <w:r>
        <w:rPr>
          <w:rFonts w:ascii="Verdana" w:hAnsi="Verdana" w:cs="Arial"/>
          <w:color w:val="auto"/>
        </w:rPr>
        <w:t xml:space="preserve">, </w:t>
      </w:r>
      <w:proofErr w:type="spellStart"/>
      <w:r>
        <w:rPr>
          <w:rFonts w:ascii="Verdana" w:hAnsi="Verdana" w:cs="Arial"/>
          <w:color w:val="auto"/>
        </w:rPr>
        <w:t>R</w:t>
      </w:r>
      <w:r w:rsidR="00A96B13">
        <w:rPr>
          <w:rFonts w:ascii="Verdana" w:hAnsi="Verdana" w:cs="Arial"/>
          <w:color w:val="auto"/>
        </w:rPr>
        <w:t>egex</w:t>
      </w:r>
      <w:proofErr w:type="spellEnd"/>
      <w:r>
        <w:rPr>
          <w:rFonts w:ascii="Verdana" w:hAnsi="Verdana" w:cs="Arial"/>
          <w:color w:val="auto"/>
        </w:rPr>
        <w:t xml:space="preserve"> e </w:t>
      </w:r>
      <w:proofErr w:type="spellStart"/>
      <w:r>
        <w:rPr>
          <w:rFonts w:ascii="Verdana" w:hAnsi="Verdana" w:cs="Arial"/>
          <w:color w:val="auto"/>
        </w:rPr>
        <w:t>Openpyxl</w:t>
      </w:r>
      <w:proofErr w:type="spellEnd"/>
    </w:p>
    <w:p w14:paraId="25EB444D" w14:textId="52383CCE" w:rsidR="00A96B13" w:rsidRPr="00A96B13" w:rsidRDefault="005A0557" w:rsidP="00A96B13">
      <w:pPr>
        <w:pStyle w:val="SemEspaamento"/>
        <w:numPr>
          <w:ilvl w:val="0"/>
          <w:numId w:val="27"/>
        </w:numPr>
        <w:spacing w:before="120"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 xml:space="preserve">Integrando Python com Excel, </w:t>
      </w:r>
      <w:r w:rsidR="00731462">
        <w:rPr>
          <w:rFonts w:ascii="Verdana" w:hAnsi="Verdana" w:cs="Arial"/>
          <w:color w:val="auto"/>
        </w:rPr>
        <w:t xml:space="preserve">Banco de dados, </w:t>
      </w:r>
      <w:r w:rsidR="00A96B13">
        <w:rPr>
          <w:rFonts w:ascii="Verdana" w:hAnsi="Verdana" w:cs="Arial"/>
          <w:color w:val="auto"/>
        </w:rPr>
        <w:t>SQL</w:t>
      </w:r>
      <w:r>
        <w:rPr>
          <w:rFonts w:ascii="Verdana" w:hAnsi="Verdana" w:cs="Arial"/>
          <w:color w:val="auto"/>
        </w:rPr>
        <w:t xml:space="preserve"> e Power BI</w:t>
      </w:r>
    </w:p>
    <w:p w14:paraId="72267FF3" w14:textId="77777777" w:rsidR="00A96B13" w:rsidRDefault="00A96B13" w:rsidP="00545A33">
      <w:pPr>
        <w:pStyle w:val="SemEspaamento"/>
        <w:spacing w:before="120"/>
        <w:rPr>
          <w:rFonts w:ascii="Verdana" w:hAnsi="Verdana" w:cs="Arial"/>
          <w:b/>
          <w:color w:val="auto"/>
        </w:rPr>
      </w:pPr>
    </w:p>
    <w:p w14:paraId="26CE178B" w14:textId="6A411525" w:rsidR="00545A33" w:rsidRDefault="00545A33" w:rsidP="00545A33">
      <w:pPr>
        <w:pStyle w:val="SemEspaamento"/>
        <w:ind w:left="720"/>
        <w:rPr>
          <w:rFonts w:ascii="Verdana" w:hAnsi="Verdana" w:cs="Arial"/>
          <w:b/>
          <w:color w:val="auto"/>
        </w:rPr>
      </w:pPr>
    </w:p>
    <w:p w14:paraId="5DD50CDF" w14:textId="515BBE72" w:rsidR="006F1B93" w:rsidRDefault="006F1B93" w:rsidP="00545A33">
      <w:pPr>
        <w:pStyle w:val="SemEspaamento"/>
        <w:ind w:left="720"/>
        <w:rPr>
          <w:rFonts w:ascii="Verdana" w:hAnsi="Verdana" w:cs="Arial"/>
          <w:b/>
          <w:color w:val="auto"/>
        </w:rPr>
      </w:pPr>
    </w:p>
    <w:p w14:paraId="47A609C9" w14:textId="47D22CDA" w:rsidR="006F1B93" w:rsidRDefault="006F1B93" w:rsidP="00545A33">
      <w:pPr>
        <w:pStyle w:val="SemEspaamento"/>
        <w:ind w:left="720"/>
        <w:rPr>
          <w:rFonts w:ascii="Verdana" w:hAnsi="Verdana" w:cs="Arial"/>
          <w:b/>
          <w:color w:val="auto"/>
        </w:rPr>
      </w:pPr>
    </w:p>
    <w:p w14:paraId="650F6FF3" w14:textId="77777777" w:rsidR="006F1B93" w:rsidRDefault="006F1B93" w:rsidP="00545A33">
      <w:pPr>
        <w:pStyle w:val="SemEspaamento"/>
        <w:ind w:left="720"/>
        <w:rPr>
          <w:rFonts w:ascii="Arial" w:hAnsi="Arial" w:cs="Arial"/>
          <w:color w:val="auto"/>
        </w:rPr>
      </w:pPr>
    </w:p>
    <w:p w14:paraId="224424CF" w14:textId="77777777" w:rsidR="002072A3" w:rsidRDefault="002072A3" w:rsidP="00545A33">
      <w:pPr>
        <w:pStyle w:val="SemEspaamento"/>
        <w:ind w:left="720"/>
        <w:rPr>
          <w:rFonts w:ascii="Arial" w:hAnsi="Arial" w:cs="Arial"/>
          <w:color w:val="auto"/>
        </w:rPr>
      </w:pPr>
    </w:p>
    <w:p w14:paraId="0A0AF369" w14:textId="77777777" w:rsidR="002072A3" w:rsidRDefault="002072A3" w:rsidP="00545A33">
      <w:pPr>
        <w:pStyle w:val="SemEspaamento"/>
        <w:ind w:left="720"/>
        <w:rPr>
          <w:rFonts w:ascii="Arial" w:hAnsi="Arial" w:cs="Arial"/>
          <w:color w:val="auto"/>
        </w:rPr>
      </w:pPr>
    </w:p>
    <w:p w14:paraId="4B69E598" w14:textId="77777777" w:rsidR="00545A33" w:rsidRPr="00545A33" w:rsidRDefault="00545A33" w:rsidP="00545A33">
      <w:pPr>
        <w:keepNext/>
        <w:numPr>
          <w:ilvl w:val="2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suppressAutoHyphens/>
        <w:jc w:val="center"/>
        <w:outlineLvl w:val="2"/>
        <w:rPr>
          <w:rFonts w:ascii="Verdana" w:hAnsi="Verdana" w:cs="Tahoma"/>
          <w:b/>
          <w:lang w:eastAsia="pt-BR"/>
        </w:rPr>
      </w:pPr>
      <w:r w:rsidRPr="00545A33">
        <w:rPr>
          <w:rFonts w:ascii="Verdana" w:hAnsi="Verdana" w:cs="Tahoma"/>
          <w:b/>
          <w:lang w:eastAsia="pt-BR"/>
        </w:rPr>
        <w:lastRenderedPageBreak/>
        <w:t>Cursos</w:t>
      </w:r>
    </w:p>
    <w:p w14:paraId="7BD0FEB7" w14:textId="4EDDAAA8" w:rsidR="005241E7" w:rsidRPr="005241E7" w:rsidRDefault="005241E7" w:rsidP="005241E7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r w:rsidRPr="005241E7">
        <w:rPr>
          <w:rFonts w:ascii="Verdana" w:hAnsi="Verdana" w:cs="Arial"/>
          <w:color w:val="auto"/>
        </w:rPr>
        <w:t>Hashtag</w:t>
      </w:r>
      <w:r>
        <w:rPr>
          <w:rFonts w:ascii="Verdana" w:hAnsi="Verdana" w:cs="Arial"/>
          <w:color w:val="auto"/>
        </w:rPr>
        <w:t xml:space="preserve"> </w:t>
      </w:r>
      <w:r w:rsidR="007D2B6C">
        <w:rPr>
          <w:rFonts w:ascii="Verdana" w:hAnsi="Verdana" w:cs="Arial"/>
          <w:color w:val="auto"/>
        </w:rPr>
        <w:t xml:space="preserve">Treinamentos </w:t>
      </w:r>
      <w:r>
        <w:rPr>
          <w:rFonts w:ascii="Verdana" w:hAnsi="Verdana" w:cs="Arial"/>
          <w:color w:val="auto"/>
        </w:rPr>
        <w:t xml:space="preserve">(2025) - </w:t>
      </w:r>
      <w:r w:rsidRPr="005241E7">
        <w:rPr>
          <w:rFonts w:ascii="Verdana" w:hAnsi="Verdana" w:cs="Arial"/>
          <w:color w:val="auto"/>
        </w:rPr>
        <w:t>POWER BI</w:t>
      </w:r>
      <w:r>
        <w:rPr>
          <w:rFonts w:ascii="Verdana" w:hAnsi="Verdana" w:cs="Arial"/>
          <w:color w:val="auto"/>
        </w:rPr>
        <w:t xml:space="preserve"> </w:t>
      </w:r>
      <w:r w:rsidRPr="005241E7">
        <w:rPr>
          <w:rFonts w:ascii="Verdana" w:hAnsi="Verdana" w:cs="Arial"/>
          <w:color w:val="auto"/>
        </w:rPr>
        <w:t>IMPRESSIONADOR</w:t>
      </w:r>
      <w:r>
        <w:rPr>
          <w:rFonts w:ascii="Verdana" w:hAnsi="Verdana" w:cs="Arial"/>
          <w:color w:val="auto"/>
        </w:rPr>
        <w:t xml:space="preserve"> – Em andamento.</w:t>
      </w:r>
    </w:p>
    <w:p w14:paraId="2CA807AC" w14:textId="77B1D1F8" w:rsidR="001C7F9C" w:rsidRDefault="001C7F9C" w:rsidP="00393116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>
        <w:rPr>
          <w:rFonts w:ascii="Verdana" w:hAnsi="Verdana" w:cs="Arial"/>
          <w:color w:val="auto"/>
        </w:rPr>
        <w:t>Alura</w:t>
      </w:r>
      <w:proofErr w:type="spellEnd"/>
      <w:r>
        <w:rPr>
          <w:rFonts w:ascii="Verdana" w:hAnsi="Verdana" w:cs="Arial"/>
          <w:color w:val="auto"/>
        </w:rPr>
        <w:t xml:space="preserve"> (2024) - </w:t>
      </w:r>
      <w:r w:rsidRPr="001C7F9C">
        <w:rPr>
          <w:rFonts w:ascii="Verdana" w:hAnsi="Verdana" w:cs="Arial"/>
          <w:color w:val="auto"/>
        </w:rPr>
        <w:t xml:space="preserve">Treinando uma Rede Neural: </w:t>
      </w:r>
      <w:proofErr w:type="spellStart"/>
      <w:r w:rsidRPr="001C7F9C">
        <w:rPr>
          <w:rFonts w:ascii="Verdana" w:hAnsi="Verdana" w:cs="Arial"/>
          <w:color w:val="auto"/>
        </w:rPr>
        <w:t>Deep</w:t>
      </w:r>
      <w:proofErr w:type="spellEnd"/>
      <w:r w:rsidRPr="001C7F9C">
        <w:rPr>
          <w:rFonts w:ascii="Verdana" w:hAnsi="Verdana" w:cs="Arial"/>
          <w:color w:val="auto"/>
        </w:rPr>
        <w:t xml:space="preserve"> Learning com </w:t>
      </w:r>
      <w:proofErr w:type="spellStart"/>
      <w:r w:rsidRPr="001C7F9C">
        <w:rPr>
          <w:rFonts w:ascii="Verdana" w:hAnsi="Verdana" w:cs="Arial"/>
          <w:color w:val="auto"/>
        </w:rPr>
        <w:t>PyTorch</w:t>
      </w:r>
      <w:proofErr w:type="spellEnd"/>
      <w:r>
        <w:rPr>
          <w:rFonts w:ascii="Verdana" w:hAnsi="Verdana" w:cs="Arial"/>
          <w:color w:val="auto"/>
        </w:rPr>
        <w:t xml:space="preserve"> – 10 horas.</w:t>
      </w:r>
    </w:p>
    <w:p w14:paraId="326D62F2" w14:textId="69A2FBF0" w:rsidR="00773F94" w:rsidRDefault="00773F94" w:rsidP="00393116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>
        <w:rPr>
          <w:rFonts w:ascii="Verdana" w:hAnsi="Verdana" w:cs="Arial"/>
          <w:color w:val="auto"/>
        </w:rPr>
        <w:t>Alura</w:t>
      </w:r>
      <w:proofErr w:type="spellEnd"/>
      <w:r>
        <w:rPr>
          <w:rFonts w:ascii="Verdana" w:hAnsi="Verdana" w:cs="Arial"/>
          <w:color w:val="auto"/>
        </w:rPr>
        <w:t xml:space="preserve"> (2024) - </w:t>
      </w:r>
      <w:r w:rsidRPr="00773F94">
        <w:rPr>
          <w:rFonts w:ascii="Verdana" w:hAnsi="Verdana" w:cs="Arial"/>
          <w:color w:val="auto"/>
        </w:rPr>
        <w:t xml:space="preserve">Redes Neurais: </w:t>
      </w:r>
      <w:proofErr w:type="spellStart"/>
      <w:r w:rsidRPr="00773F94">
        <w:rPr>
          <w:rFonts w:ascii="Verdana" w:hAnsi="Verdana" w:cs="Arial"/>
          <w:color w:val="auto"/>
        </w:rPr>
        <w:t>Deep</w:t>
      </w:r>
      <w:proofErr w:type="spellEnd"/>
      <w:r w:rsidRPr="00773F94">
        <w:rPr>
          <w:rFonts w:ascii="Verdana" w:hAnsi="Verdana" w:cs="Arial"/>
          <w:color w:val="auto"/>
        </w:rPr>
        <w:t xml:space="preserve"> Learning com </w:t>
      </w:r>
      <w:proofErr w:type="spellStart"/>
      <w:r w:rsidRPr="00773F94">
        <w:rPr>
          <w:rFonts w:ascii="Verdana" w:hAnsi="Verdana" w:cs="Arial"/>
          <w:color w:val="auto"/>
        </w:rPr>
        <w:t>PyTorch</w:t>
      </w:r>
      <w:proofErr w:type="spellEnd"/>
      <w:r>
        <w:rPr>
          <w:rFonts w:ascii="Verdana" w:hAnsi="Verdana" w:cs="Arial"/>
          <w:color w:val="auto"/>
        </w:rPr>
        <w:t xml:space="preserve"> </w:t>
      </w:r>
      <w:r w:rsidR="001C7F9C">
        <w:rPr>
          <w:rFonts w:ascii="Verdana" w:hAnsi="Verdana" w:cs="Arial"/>
          <w:color w:val="auto"/>
        </w:rPr>
        <w:t>–</w:t>
      </w:r>
      <w:r>
        <w:rPr>
          <w:rFonts w:ascii="Verdana" w:hAnsi="Verdana" w:cs="Arial"/>
          <w:color w:val="auto"/>
        </w:rPr>
        <w:t xml:space="preserve"> </w:t>
      </w:r>
      <w:r w:rsidR="001C7F9C">
        <w:rPr>
          <w:rFonts w:ascii="Verdana" w:hAnsi="Verdana" w:cs="Arial"/>
          <w:color w:val="auto"/>
        </w:rPr>
        <w:t>6 horas.</w:t>
      </w:r>
    </w:p>
    <w:p w14:paraId="3AB2450F" w14:textId="3D44443A" w:rsidR="00393116" w:rsidRPr="003D26A9" w:rsidRDefault="00393116" w:rsidP="00393116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- </w:t>
      </w:r>
      <w:proofErr w:type="spellStart"/>
      <w:r w:rsidRPr="003D26A9">
        <w:rPr>
          <w:rFonts w:ascii="Verdana" w:hAnsi="Verdana" w:cs="Arial"/>
          <w:color w:val="auto"/>
        </w:rPr>
        <w:t>Report</w:t>
      </w:r>
      <w:proofErr w:type="spellEnd"/>
      <w:r w:rsidRPr="003D26A9">
        <w:rPr>
          <w:rFonts w:ascii="Verdana" w:hAnsi="Verdana" w:cs="Arial"/>
          <w:color w:val="auto"/>
        </w:rPr>
        <w:t xml:space="preserve"> </w:t>
      </w:r>
      <w:proofErr w:type="spellStart"/>
      <w:r w:rsidRPr="003D26A9">
        <w:rPr>
          <w:rFonts w:ascii="Verdana" w:hAnsi="Verdana" w:cs="Arial"/>
          <w:color w:val="auto"/>
        </w:rPr>
        <w:t>Analysis</w:t>
      </w:r>
      <w:proofErr w:type="spellEnd"/>
      <w:r w:rsidRPr="003D26A9">
        <w:rPr>
          <w:rFonts w:ascii="Verdana" w:hAnsi="Verdana" w:cs="Arial"/>
          <w:color w:val="auto"/>
        </w:rPr>
        <w:t xml:space="preserve"> com Power BI: Gerando relatórios empresariais - 12 horas</w:t>
      </w:r>
      <w:r w:rsidR="001C7F9C">
        <w:rPr>
          <w:rFonts w:ascii="Verdana" w:hAnsi="Verdana" w:cs="Arial"/>
          <w:color w:val="auto"/>
        </w:rPr>
        <w:t>.</w:t>
      </w:r>
    </w:p>
    <w:p w14:paraId="7126A78A" w14:textId="7EFA2C66" w:rsidR="00393116" w:rsidRPr="003D26A9" w:rsidRDefault="00393116" w:rsidP="00393116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- Consultas Multidimensionais: MDX com SQL Server - 10 horas</w:t>
      </w:r>
      <w:r w:rsidR="001C7F9C">
        <w:rPr>
          <w:rFonts w:ascii="Verdana" w:hAnsi="Verdana" w:cs="Arial"/>
          <w:color w:val="auto"/>
        </w:rPr>
        <w:t>.</w:t>
      </w:r>
    </w:p>
    <w:p w14:paraId="086DC8DC" w14:textId="5E864242" w:rsidR="00393116" w:rsidRPr="003D26A9" w:rsidRDefault="00393116" w:rsidP="00393116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- OLAP com SQL Server: Construção do Data </w:t>
      </w:r>
      <w:proofErr w:type="spellStart"/>
      <w:r w:rsidRPr="003D26A9">
        <w:rPr>
          <w:rFonts w:ascii="Verdana" w:hAnsi="Verdana" w:cs="Arial"/>
          <w:color w:val="auto"/>
        </w:rPr>
        <w:t>Warehouse</w:t>
      </w:r>
      <w:proofErr w:type="spellEnd"/>
      <w:r w:rsidRPr="003D26A9">
        <w:rPr>
          <w:rFonts w:ascii="Verdana" w:hAnsi="Verdana" w:cs="Arial"/>
          <w:color w:val="auto"/>
        </w:rPr>
        <w:t xml:space="preserve"> - 10 horas</w:t>
      </w:r>
      <w:r w:rsidR="001C7F9C">
        <w:rPr>
          <w:rFonts w:ascii="Verdana" w:hAnsi="Verdana" w:cs="Arial"/>
          <w:color w:val="auto"/>
        </w:rPr>
        <w:t>.</w:t>
      </w:r>
    </w:p>
    <w:p w14:paraId="477F79E8" w14:textId="5FA8CBE5" w:rsidR="00393116" w:rsidRPr="003D26A9" w:rsidRDefault="00393116" w:rsidP="00393116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- ETL com </w:t>
      </w:r>
      <w:proofErr w:type="spellStart"/>
      <w:r w:rsidRPr="003D26A9">
        <w:rPr>
          <w:rFonts w:ascii="Verdana" w:hAnsi="Verdana" w:cs="Arial"/>
          <w:color w:val="auto"/>
        </w:rPr>
        <w:t>Integration</w:t>
      </w:r>
      <w:proofErr w:type="spellEnd"/>
      <w:r w:rsidRPr="003D26A9">
        <w:rPr>
          <w:rFonts w:ascii="Verdana" w:hAnsi="Verdana" w:cs="Arial"/>
          <w:color w:val="auto"/>
        </w:rPr>
        <w:t xml:space="preserve"> Services: Transformação de dados - 10 horas</w:t>
      </w:r>
      <w:r w:rsidR="001C7F9C">
        <w:rPr>
          <w:rFonts w:ascii="Verdana" w:hAnsi="Verdana" w:cs="Arial"/>
          <w:color w:val="auto"/>
        </w:rPr>
        <w:t>.</w:t>
      </w:r>
    </w:p>
    <w:p w14:paraId="3899D79A" w14:textId="77777777" w:rsidR="001C4ACC" w:rsidRPr="003D26A9" w:rsidRDefault="001C4ACC" w:rsidP="001C4AC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="003772D2" w:rsidRPr="003D26A9">
        <w:rPr>
          <w:rFonts w:ascii="Verdana" w:hAnsi="Verdana" w:cs="Arial"/>
          <w:color w:val="auto"/>
        </w:rPr>
        <w:t xml:space="preserve"> (2021) </w:t>
      </w:r>
      <w:r w:rsidRPr="003D26A9">
        <w:rPr>
          <w:rFonts w:ascii="Verdana" w:hAnsi="Verdana" w:cs="Arial"/>
          <w:color w:val="auto"/>
        </w:rPr>
        <w:t>– Python 3 parte 2: Avançando na linguagem</w:t>
      </w:r>
      <w:r w:rsidR="003772D2" w:rsidRPr="003D26A9">
        <w:rPr>
          <w:rFonts w:ascii="Verdana" w:hAnsi="Verdana" w:cs="Arial"/>
          <w:color w:val="auto"/>
        </w:rPr>
        <w:t xml:space="preserve"> </w:t>
      </w:r>
      <w:r w:rsidRPr="003D26A9">
        <w:rPr>
          <w:rFonts w:ascii="Verdana" w:hAnsi="Verdana" w:cs="Arial"/>
          <w:color w:val="auto"/>
        </w:rPr>
        <w:t>– 12 horas.</w:t>
      </w:r>
    </w:p>
    <w:p w14:paraId="00F1118E" w14:textId="77777777" w:rsidR="00CF252C" w:rsidRPr="003D26A9" w:rsidRDefault="001C4ACC" w:rsidP="001C4AC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="003772D2" w:rsidRPr="003D26A9">
        <w:rPr>
          <w:rFonts w:ascii="Verdana" w:hAnsi="Verdana" w:cs="Arial"/>
          <w:color w:val="auto"/>
        </w:rPr>
        <w:t xml:space="preserve"> (2021) </w:t>
      </w:r>
      <w:r w:rsidRPr="003D26A9">
        <w:rPr>
          <w:rFonts w:ascii="Verdana" w:hAnsi="Verdana" w:cs="Arial"/>
          <w:color w:val="auto"/>
        </w:rPr>
        <w:t>– Python 3 parte 1: Introdução à nova versão da linguagem</w:t>
      </w:r>
      <w:r w:rsidR="003772D2" w:rsidRPr="003D26A9">
        <w:rPr>
          <w:rFonts w:ascii="Verdana" w:hAnsi="Verdana" w:cs="Arial"/>
          <w:color w:val="auto"/>
        </w:rPr>
        <w:t xml:space="preserve"> </w:t>
      </w:r>
      <w:r w:rsidRPr="003D26A9">
        <w:rPr>
          <w:rFonts w:ascii="Verdana" w:hAnsi="Verdana" w:cs="Arial"/>
          <w:color w:val="auto"/>
        </w:rPr>
        <w:t>– 12 horas.</w:t>
      </w:r>
    </w:p>
    <w:p w14:paraId="3B3B2990" w14:textId="77777777" w:rsidR="001C4ACC" w:rsidRPr="003D26A9" w:rsidRDefault="003772D2" w:rsidP="001C4AC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</w:t>
      </w:r>
      <w:r w:rsidR="001C4ACC" w:rsidRPr="003D26A9">
        <w:rPr>
          <w:rFonts w:ascii="Verdana" w:hAnsi="Verdana" w:cs="Arial"/>
          <w:color w:val="auto"/>
        </w:rPr>
        <w:t xml:space="preserve">- ETL com </w:t>
      </w:r>
      <w:proofErr w:type="spellStart"/>
      <w:r w:rsidR="001C4ACC" w:rsidRPr="003D26A9">
        <w:rPr>
          <w:rFonts w:ascii="Verdana" w:hAnsi="Verdana" w:cs="Arial"/>
          <w:color w:val="auto"/>
        </w:rPr>
        <w:t>Integration</w:t>
      </w:r>
      <w:proofErr w:type="spellEnd"/>
      <w:r w:rsidR="001C4ACC" w:rsidRPr="003D26A9">
        <w:rPr>
          <w:rFonts w:ascii="Verdana" w:hAnsi="Verdana" w:cs="Arial"/>
          <w:color w:val="auto"/>
        </w:rPr>
        <w:t xml:space="preserve"> Services: Modelo de dados – 6 horas.</w:t>
      </w:r>
    </w:p>
    <w:p w14:paraId="67B63CE6" w14:textId="77777777" w:rsidR="00155ED5" w:rsidRPr="003D26A9" w:rsidRDefault="003772D2" w:rsidP="00155ED5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</w:t>
      </w:r>
      <w:r w:rsidR="00155ED5" w:rsidRPr="003D26A9">
        <w:rPr>
          <w:rFonts w:ascii="Verdana" w:hAnsi="Verdana" w:cs="Arial"/>
          <w:color w:val="auto"/>
        </w:rPr>
        <w:t xml:space="preserve">– Business </w:t>
      </w:r>
      <w:proofErr w:type="spellStart"/>
      <w:r w:rsidR="00155ED5" w:rsidRPr="003D26A9">
        <w:rPr>
          <w:rFonts w:ascii="Verdana" w:hAnsi="Verdana" w:cs="Arial"/>
          <w:color w:val="auto"/>
        </w:rPr>
        <w:t>Intelligence</w:t>
      </w:r>
      <w:proofErr w:type="spellEnd"/>
      <w:r w:rsidR="00155ED5" w:rsidRPr="003D26A9">
        <w:rPr>
          <w:rFonts w:ascii="Verdana" w:hAnsi="Verdana" w:cs="Arial"/>
          <w:color w:val="auto"/>
        </w:rPr>
        <w:t>: Introdução à inteligência empresarial – 12 horas.</w:t>
      </w:r>
    </w:p>
    <w:p w14:paraId="554B22B6" w14:textId="77777777" w:rsidR="00155ED5" w:rsidRPr="003D26A9" w:rsidRDefault="003772D2" w:rsidP="00155ED5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</w:t>
      </w:r>
      <w:r w:rsidR="00155ED5" w:rsidRPr="003D26A9">
        <w:rPr>
          <w:rFonts w:ascii="Verdana" w:hAnsi="Verdana" w:cs="Arial"/>
          <w:color w:val="auto"/>
        </w:rPr>
        <w:t>– Dashboard com Power BI: Construindo relatórios – 14 horas.</w:t>
      </w:r>
    </w:p>
    <w:p w14:paraId="79944B5B" w14:textId="38065931" w:rsidR="00A95F99" w:rsidRPr="003D26A9" w:rsidRDefault="00A95F99" w:rsidP="00A95F99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– Power BI Desktop: Construindo meu primeiro dashboard – 8 horas.</w:t>
      </w:r>
    </w:p>
    <w:p w14:paraId="3E7F942E" w14:textId="77777777" w:rsidR="00102A9F" w:rsidRPr="003D26A9" w:rsidRDefault="003772D2" w:rsidP="00102A9F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</w:t>
      </w:r>
      <w:r w:rsidR="00102A9F" w:rsidRPr="003D26A9">
        <w:rPr>
          <w:rFonts w:ascii="Verdana" w:hAnsi="Verdana" w:cs="Arial"/>
          <w:color w:val="auto"/>
        </w:rPr>
        <w:t xml:space="preserve">– DAX e ETL com Power BI: Carregando dados – </w:t>
      </w:r>
      <w:r w:rsidR="00155ED5" w:rsidRPr="003D26A9">
        <w:rPr>
          <w:rFonts w:ascii="Verdana" w:hAnsi="Verdana" w:cs="Arial"/>
          <w:color w:val="auto"/>
        </w:rPr>
        <w:t>14 horas</w:t>
      </w:r>
      <w:r w:rsidR="00102A9F" w:rsidRPr="003D26A9">
        <w:rPr>
          <w:rFonts w:ascii="Verdana" w:hAnsi="Verdana" w:cs="Arial"/>
          <w:color w:val="auto"/>
        </w:rPr>
        <w:t>.</w:t>
      </w:r>
    </w:p>
    <w:p w14:paraId="3F649069" w14:textId="77777777" w:rsidR="007E4C4C" w:rsidRPr="003D26A9" w:rsidRDefault="003772D2" w:rsidP="007E4C4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Alura</w:t>
      </w:r>
      <w:proofErr w:type="spellEnd"/>
      <w:r w:rsidRPr="003D26A9">
        <w:rPr>
          <w:rFonts w:ascii="Verdana" w:hAnsi="Verdana" w:cs="Arial"/>
          <w:color w:val="auto"/>
        </w:rPr>
        <w:t xml:space="preserve"> (2021) </w:t>
      </w:r>
      <w:r w:rsidR="00E30165" w:rsidRPr="003D26A9">
        <w:rPr>
          <w:rFonts w:ascii="Verdana" w:hAnsi="Verdana" w:cs="Arial"/>
          <w:color w:val="auto"/>
        </w:rPr>
        <w:t>-</w:t>
      </w:r>
      <w:r w:rsidR="00102A9F" w:rsidRPr="003D26A9">
        <w:rPr>
          <w:rFonts w:ascii="Verdana" w:hAnsi="Verdana" w:cs="Arial"/>
          <w:color w:val="auto"/>
        </w:rPr>
        <w:t xml:space="preserve"> Power BI Desktop: Carregue, analise e visualize dados</w:t>
      </w:r>
      <w:r w:rsidRPr="003D26A9">
        <w:rPr>
          <w:rFonts w:ascii="Verdana" w:hAnsi="Verdana" w:cs="Arial"/>
          <w:color w:val="auto"/>
        </w:rPr>
        <w:t xml:space="preserve"> </w:t>
      </w:r>
      <w:r w:rsidR="00102A9F" w:rsidRPr="003D26A9">
        <w:rPr>
          <w:rFonts w:ascii="Verdana" w:hAnsi="Verdana" w:cs="Arial"/>
          <w:color w:val="auto"/>
        </w:rPr>
        <w:t>– 12 horas</w:t>
      </w:r>
      <w:r w:rsidR="007E4C4C" w:rsidRPr="003D26A9">
        <w:rPr>
          <w:rFonts w:ascii="Verdana" w:hAnsi="Verdana" w:cs="Arial"/>
          <w:color w:val="auto"/>
        </w:rPr>
        <w:t>.</w:t>
      </w:r>
    </w:p>
    <w:p w14:paraId="2936AC5B" w14:textId="77777777" w:rsidR="007E4C4C" w:rsidRPr="003D26A9" w:rsidRDefault="007E4C4C" w:rsidP="007E4C4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r w:rsidRPr="003D26A9">
        <w:rPr>
          <w:rFonts w:ascii="Verdana" w:hAnsi="Verdana" w:cs="Arial"/>
          <w:color w:val="auto"/>
        </w:rPr>
        <w:t>Bóson Treinamentos (2020) – Curso de MySQL – 10 horas.</w:t>
      </w:r>
    </w:p>
    <w:p w14:paraId="317EE5DE" w14:textId="77777777" w:rsidR="007E4C4C" w:rsidRPr="003D26A9" w:rsidRDefault="007E4C4C" w:rsidP="007E4C4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r w:rsidRPr="003D26A9">
        <w:rPr>
          <w:rFonts w:ascii="Verdana" w:hAnsi="Verdana" w:cs="Arial"/>
          <w:color w:val="auto"/>
        </w:rPr>
        <w:t>Santander (2020) - SANTANDER CODERS JAVA 2020 – 30 horas.</w:t>
      </w:r>
    </w:p>
    <w:p w14:paraId="6C454213" w14:textId="77777777" w:rsidR="007E4C4C" w:rsidRPr="003D26A9" w:rsidRDefault="00D0672F" w:rsidP="007E4C4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hyperlink r:id="rId9" w:history="1">
        <w:r w:rsidR="007E4C4C" w:rsidRPr="003D26A9">
          <w:rPr>
            <w:rFonts w:ascii="Verdana" w:hAnsi="Verdana" w:cs="Arial"/>
            <w:color w:val="auto"/>
          </w:rPr>
          <w:t>Curso em Vídeo</w:t>
        </w:r>
      </w:hyperlink>
      <w:r w:rsidR="007E4C4C" w:rsidRPr="003D26A9">
        <w:rPr>
          <w:rFonts w:ascii="Verdana" w:hAnsi="Verdana" w:cs="Arial"/>
          <w:color w:val="auto"/>
        </w:rPr>
        <w:t xml:space="preserve"> (2020) – Curso de POO Java (Programação Orientada a Objetos) – 12 horas.</w:t>
      </w:r>
    </w:p>
    <w:p w14:paraId="27F634AB" w14:textId="77777777" w:rsidR="007E4C4C" w:rsidRPr="003D26A9" w:rsidRDefault="007E4C4C" w:rsidP="007E4C4C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  <w:lang w:val="en-US"/>
        </w:rPr>
      </w:pPr>
      <w:r w:rsidRPr="003D26A9">
        <w:rPr>
          <w:rFonts w:ascii="Verdana" w:hAnsi="Verdana" w:cs="Arial"/>
          <w:color w:val="auto"/>
          <w:lang w:val="en-US"/>
        </w:rPr>
        <w:t>TDW BI Consulting (2019) - Business Intelligence e Big Data – 30 horas.</w:t>
      </w:r>
    </w:p>
    <w:p w14:paraId="19D55197" w14:textId="390C528F" w:rsidR="00B65A59" w:rsidRPr="003766F4" w:rsidRDefault="007E4C4C" w:rsidP="003766F4">
      <w:pPr>
        <w:pStyle w:val="PargrafodaLista"/>
        <w:numPr>
          <w:ilvl w:val="0"/>
          <w:numId w:val="32"/>
        </w:numPr>
        <w:spacing w:before="120" w:after="0" w:line="240" w:lineRule="auto"/>
        <w:rPr>
          <w:rFonts w:ascii="Verdana" w:hAnsi="Verdana" w:cs="Arial"/>
          <w:color w:val="auto"/>
        </w:rPr>
      </w:pPr>
      <w:proofErr w:type="spellStart"/>
      <w:r w:rsidRPr="003D26A9">
        <w:rPr>
          <w:rFonts w:ascii="Verdana" w:hAnsi="Verdana" w:cs="Arial"/>
          <w:color w:val="auto"/>
        </w:rPr>
        <w:t>Udemy</w:t>
      </w:r>
      <w:proofErr w:type="spellEnd"/>
      <w:r w:rsidRPr="003D26A9">
        <w:rPr>
          <w:rFonts w:ascii="Verdana" w:hAnsi="Verdana" w:cs="Arial"/>
          <w:color w:val="auto"/>
        </w:rPr>
        <w:t xml:space="preserve"> (2018) -  Excel do Básico ao Avançado - 12 horas.</w:t>
      </w:r>
    </w:p>
    <w:sectPr w:rsidR="00B65A59" w:rsidRPr="003766F4" w:rsidSect="00327722">
      <w:footerReference w:type="default" r:id="rId10"/>
      <w:pgSz w:w="11907" w:h="16839" w:code="1"/>
      <w:pgMar w:top="284" w:right="1134" w:bottom="142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3071" w14:textId="77777777" w:rsidR="00581CD0" w:rsidRDefault="00581CD0">
      <w:r>
        <w:separator/>
      </w:r>
    </w:p>
  </w:endnote>
  <w:endnote w:type="continuationSeparator" w:id="0">
    <w:p w14:paraId="146DCED0" w14:textId="77777777" w:rsidR="00581CD0" w:rsidRDefault="0058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24D2" w14:textId="77777777" w:rsidR="009C3B99" w:rsidRDefault="009C3B99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AA65" w14:textId="77777777" w:rsidR="00581CD0" w:rsidRDefault="00581CD0">
      <w:r>
        <w:separator/>
      </w:r>
    </w:p>
  </w:footnote>
  <w:footnote w:type="continuationSeparator" w:id="0">
    <w:p w14:paraId="1ADFF272" w14:textId="77777777" w:rsidR="00581CD0" w:rsidRDefault="00581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7A44A6B"/>
    <w:multiLevelType w:val="hybridMultilevel"/>
    <w:tmpl w:val="5B0E86E6"/>
    <w:lvl w:ilvl="0" w:tplc="216CA5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trike w:val="0"/>
        <w:dstrike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 w15:restartNumberingAfterBreak="0">
    <w:nsid w:val="184C4D89"/>
    <w:multiLevelType w:val="hybridMultilevel"/>
    <w:tmpl w:val="691CB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2DB532EF"/>
    <w:multiLevelType w:val="hybridMultilevel"/>
    <w:tmpl w:val="683C1C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1A7DD4"/>
    <w:multiLevelType w:val="hybridMultilevel"/>
    <w:tmpl w:val="001C6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30227"/>
    <w:multiLevelType w:val="hybridMultilevel"/>
    <w:tmpl w:val="E020D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5"/>
  </w:num>
  <w:num w:numId="25">
    <w:abstractNumId w:val="10"/>
  </w:num>
  <w:num w:numId="26">
    <w:abstractNumId w:val="17"/>
  </w:num>
  <w:num w:numId="27">
    <w:abstractNumId w:val="20"/>
  </w:num>
  <w:num w:numId="28">
    <w:abstractNumId w:val="11"/>
  </w:num>
  <w:num w:numId="29">
    <w:abstractNumId w:val="13"/>
  </w:num>
  <w:num w:numId="30">
    <w:abstractNumId w:val="16"/>
  </w:num>
  <w:num w:numId="31">
    <w:abstractNumId w:val="2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5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3e302692-5cfe-49a0-965b-f85f9bf72e9a"/>
  </w:docVars>
  <w:rsids>
    <w:rsidRoot w:val="002039BD"/>
    <w:rsid w:val="000034E7"/>
    <w:rsid w:val="000044A2"/>
    <w:rsid w:val="0002401A"/>
    <w:rsid w:val="00034A36"/>
    <w:rsid w:val="00034CF7"/>
    <w:rsid w:val="00073FDF"/>
    <w:rsid w:val="000758C7"/>
    <w:rsid w:val="00077464"/>
    <w:rsid w:val="0009454D"/>
    <w:rsid w:val="00096229"/>
    <w:rsid w:val="000A3581"/>
    <w:rsid w:val="000A5E72"/>
    <w:rsid w:val="000A6C06"/>
    <w:rsid w:val="000B5CDA"/>
    <w:rsid w:val="000C67F4"/>
    <w:rsid w:val="000D0932"/>
    <w:rsid w:val="000D448B"/>
    <w:rsid w:val="000D502B"/>
    <w:rsid w:val="000E1624"/>
    <w:rsid w:val="000E3D74"/>
    <w:rsid w:val="000E78CE"/>
    <w:rsid w:val="00100188"/>
    <w:rsid w:val="0010065D"/>
    <w:rsid w:val="001008EC"/>
    <w:rsid w:val="00102A9F"/>
    <w:rsid w:val="00105E64"/>
    <w:rsid w:val="001107E5"/>
    <w:rsid w:val="001311FE"/>
    <w:rsid w:val="00143255"/>
    <w:rsid w:val="001461F8"/>
    <w:rsid w:val="00147F06"/>
    <w:rsid w:val="00155ED5"/>
    <w:rsid w:val="001638B8"/>
    <w:rsid w:val="00163C9B"/>
    <w:rsid w:val="00163F2A"/>
    <w:rsid w:val="00167BB7"/>
    <w:rsid w:val="00170437"/>
    <w:rsid w:val="001760CB"/>
    <w:rsid w:val="00183158"/>
    <w:rsid w:val="001914F7"/>
    <w:rsid w:val="001955D0"/>
    <w:rsid w:val="001A076A"/>
    <w:rsid w:val="001B013E"/>
    <w:rsid w:val="001B54C3"/>
    <w:rsid w:val="001B5843"/>
    <w:rsid w:val="001C4ACC"/>
    <w:rsid w:val="001C7F9C"/>
    <w:rsid w:val="001D5476"/>
    <w:rsid w:val="002039BD"/>
    <w:rsid w:val="0020403F"/>
    <w:rsid w:val="002072A3"/>
    <w:rsid w:val="00207FC3"/>
    <w:rsid w:val="00230A2D"/>
    <w:rsid w:val="00231D45"/>
    <w:rsid w:val="002348BA"/>
    <w:rsid w:val="00243351"/>
    <w:rsid w:val="0024403B"/>
    <w:rsid w:val="00245501"/>
    <w:rsid w:val="00246DE5"/>
    <w:rsid w:val="00251186"/>
    <w:rsid w:val="00256094"/>
    <w:rsid w:val="00281A5E"/>
    <w:rsid w:val="0028429B"/>
    <w:rsid w:val="00284B1B"/>
    <w:rsid w:val="00287AE0"/>
    <w:rsid w:val="00294AA9"/>
    <w:rsid w:val="00295445"/>
    <w:rsid w:val="002956AB"/>
    <w:rsid w:val="00295EED"/>
    <w:rsid w:val="00297509"/>
    <w:rsid w:val="002A5CE1"/>
    <w:rsid w:val="002A7E2F"/>
    <w:rsid w:val="002C3F9F"/>
    <w:rsid w:val="002C510C"/>
    <w:rsid w:val="002C7BC2"/>
    <w:rsid w:val="002D096B"/>
    <w:rsid w:val="002D14AA"/>
    <w:rsid w:val="002E21B4"/>
    <w:rsid w:val="002F2A83"/>
    <w:rsid w:val="002F3539"/>
    <w:rsid w:val="002F576A"/>
    <w:rsid w:val="002F6281"/>
    <w:rsid w:val="00305AF2"/>
    <w:rsid w:val="00322941"/>
    <w:rsid w:val="00327722"/>
    <w:rsid w:val="003452C6"/>
    <w:rsid w:val="00351BDD"/>
    <w:rsid w:val="00355040"/>
    <w:rsid w:val="003766F4"/>
    <w:rsid w:val="003772D2"/>
    <w:rsid w:val="0038054B"/>
    <w:rsid w:val="00393116"/>
    <w:rsid w:val="003A4F78"/>
    <w:rsid w:val="003C015D"/>
    <w:rsid w:val="003D1F39"/>
    <w:rsid w:val="003D26A9"/>
    <w:rsid w:val="003E1268"/>
    <w:rsid w:val="003E374C"/>
    <w:rsid w:val="003E4DAC"/>
    <w:rsid w:val="004027CA"/>
    <w:rsid w:val="00406076"/>
    <w:rsid w:val="00422062"/>
    <w:rsid w:val="0043661E"/>
    <w:rsid w:val="00437A2F"/>
    <w:rsid w:val="00454CA5"/>
    <w:rsid w:val="004566C4"/>
    <w:rsid w:val="004574FD"/>
    <w:rsid w:val="004720B4"/>
    <w:rsid w:val="00474A88"/>
    <w:rsid w:val="004823C0"/>
    <w:rsid w:val="00487A7F"/>
    <w:rsid w:val="004A4B9D"/>
    <w:rsid w:val="004A7444"/>
    <w:rsid w:val="004A75C0"/>
    <w:rsid w:val="004B0E33"/>
    <w:rsid w:val="004C3FD4"/>
    <w:rsid w:val="004C610B"/>
    <w:rsid w:val="004D2539"/>
    <w:rsid w:val="004E558E"/>
    <w:rsid w:val="004E583C"/>
    <w:rsid w:val="004F1E27"/>
    <w:rsid w:val="004F29FD"/>
    <w:rsid w:val="004F373B"/>
    <w:rsid w:val="0050090F"/>
    <w:rsid w:val="00503EEA"/>
    <w:rsid w:val="005054EF"/>
    <w:rsid w:val="00506750"/>
    <w:rsid w:val="0050760F"/>
    <w:rsid w:val="005241E7"/>
    <w:rsid w:val="00533D8C"/>
    <w:rsid w:val="00534581"/>
    <w:rsid w:val="0053689A"/>
    <w:rsid w:val="00540A78"/>
    <w:rsid w:val="00540B58"/>
    <w:rsid w:val="005450F1"/>
    <w:rsid w:val="00545A33"/>
    <w:rsid w:val="0055691B"/>
    <w:rsid w:val="00556F13"/>
    <w:rsid w:val="00565467"/>
    <w:rsid w:val="005657D9"/>
    <w:rsid w:val="00566993"/>
    <w:rsid w:val="00572049"/>
    <w:rsid w:val="005751A4"/>
    <w:rsid w:val="00581CD0"/>
    <w:rsid w:val="0058629D"/>
    <w:rsid w:val="00586C27"/>
    <w:rsid w:val="00587D90"/>
    <w:rsid w:val="005A0246"/>
    <w:rsid w:val="005A0557"/>
    <w:rsid w:val="005A65AA"/>
    <w:rsid w:val="005B1DE2"/>
    <w:rsid w:val="005B5FD3"/>
    <w:rsid w:val="005B61C0"/>
    <w:rsid w:val="005C2CA1"/>
    <w:rsid w:val="005D3E17"/>
    <w:rsid w:val="005D7104"/>
    <w:rsid w:val="005D7BF3"/>
    <w:rsid w:val="005E1225"/>
    <w:rsid w:val="005E1815"/>
    <w:rsid w:val="005E6BFC"/>
    <w:rsid w:val="005F0E46"/>
    <w:rsid w:val="00606C2F"/>
    <w:rsid w:val="00625143"/>
    <w:rsid w:val="006537B2"/>
    <w:rsid w:val="0065690B"/>
    <w:rsid w:val="0067375B"/>
    <w:rsid w:val="00674A85"/>
    <w:rsid w:val="00677705"/>
    <w:rsid w:val="00681745"/>
    <w:rsid w:val="006A4052"/>
    <w:rsid w:val="006A6CE1"/>
    <w:rsid w:val="006A7776"/>
    <w:rsid w:val="006D14E8"/>
    <w:rsid w:val="006F1B93"/>
    <w:rsid w:val="006F1DA3"/>
    <w:rsid w:val="006F270A"/>
    <w:rsid w:val="006F5061"/>
    <w:rsid w:val="006F5F32"/>
    <w:rsid w:val="00710F35"/>
    <w:rsid w:val="00712B68"/>
    <w:rsid w:val="00714374"/>
    <w:rsid w:val="00716E68"/>
    <w:rsid w:val="0071791D"/>
    <w:rsid w:val="0072034B"/>
    <w:rsid w:val="00723BE4"/>
    <w:rsid w:val="00724929"/>
    <w:rsid w:val="00724EC3"/>
    <w:rsid w:val="00731462"/>
    <w:rsid w:val="00741D6E"/>
    <w:rsid w:val="00751CAC"/>
    <w:rsid w:val="007538A3"/>
    <w:rsid w:val="00756035"/>
    <w:rsid w:val="00764F6E"/>
    <w:rsid w:val="0076780C"/>
    <w:rsid w:val="007708BD"/>
    <w:rsid w:val="00772BE6"/>
    <w:rsid w:val="007738D6"/>
    <w:rsid w:val="00773C69"/>
    <w:rsid w:val="00773F94"/>
    <w:rsid w:val="00784581"/>
    <w:rsid w:val="007856C9"/>
    <w:rsid w:val="007A76DA"/>
    <w:rsid w:val="007B297C"/>
    <w:rsid w:val="007B4871"/>
    <w:rsid w:val="007B6062"/>
    <w:rsid w:val="007C5E87"/>
    <w:rsid w:val="007C5EE9"/>
    <w:rsid w:val="007D1C83"/>
    <w:rsid w:val="007D2B6C"/>
    <w:rsid w:val="007D2EC2"/>
    <w:rsid w:val="007E4C4C"/>
    <w:rsid w:val="007F5CF7"/>
    <w:rsid w:val="00804820"/>
    <w:rsid w:val="0082107C"/>
    <w:rsid w:val="0082388C"/>
    <w:rsid w:val="00823A5F"/>
    <w:rsid w:val="00833A75"/>
    <w:rsid w:val="00834A40"/>
    <w:rsid w:val="00836E6C"/>
    <w:rsid w:val="00844756"/>
    <w:rsid w:val="008509C5"/>
    <w:rsid w:val="00855FDB"/>
    <w:rsid w:val="00860AEA"/>
    <w:rsid w:val="00863043"/>
    <w:rsid w:val="008636C2"/>
    <w:rsid w:val="00865697"/>
    <w:rsid w:val="00874BD4"/>
    <w:rsid w:val="008918A8"/>
    <w:rsid w:val="008B0423"/>
    <w:rsid w:val="008C6EE8"/>
    <w:rsid w:val="008D3B45"/>
    <w:rsid w:val="008D6FF5"/>
    <w:rsid w:val="008E3250"/>
    <w:rsid w:val="008F0332"/>
    <w:rsid w:val="00904693"/>
    <w:rsid w:val="00917DF3"/>
    <w:rsid w:val="00917F9E"/>
    <w:rsid w:val="009203B7"/>
    <w:rsid w:val="0092134C"/>
    <w:rsid w:val="0092197E"/>
    <w:rsid w:val="00926761"/>
    <w:rsid w:val="0092696A"/>
    <w:rsid w:val="0093484C"/>
    <w:rsid w:val="00937D26"/>
    <w:rsid w:val="009557C1"/>
    <w:rsid w:val="00961D9E"/>
    <w:rsid w:val="00995A80"/>
    <w:rsid w:val="009967CD"/>
    <w:rsid w:val="009A41FA"/>
    <w:rsid w:val="009B5194"/>
    <w:rsid w:val="009B6347"/>
    <w:rsid w:val="009C1DA4"/>
    <w:rsid w:val="009C3B99"/>
    <w:rsid w:val="009C773E"/>
    <w:rsid w:val="009D1367"/>
    <w:rsid w:val="009D1A66"/>
    <w:rsid w:val="009F1E19"/>
    <w:rsid w:val="009F5B2E"/>
    <w:rsid w:val="00A0042F"/>
    <w:rsid w:val="00A01CA0"/>
    <w:rsid w:val="00A0211B"/>
    <w:rsid w:val="00A06A7A"/>
    <w:rsid w:val="00A100E6"/>
    <w:rsid w:val="00A10C68"/>
    <w:rsid w:val="00A17348"/>
    <w:rsid w:val="00A214ED"/>
    <w:rsid w:val="00A25A18"/>
    <w:rsid w:val="00A25B66"/>
    <w:rsid w:val="00A25CF8"/>
    <w:rsid w:val="00A2641F"/>
    <w:rsid w:val="00A40072"/>
    <w:rsid w:val="00A41BAB"/>
    <w:rsid w:val="00A43B43"/>
    <w:rsid w:val="00A44BB6"/>
    <w:rsid w:val="00A46066"/>
    <w:rsid w:val="00A606A8"/>
    <w:rsid w:val="00A656C7"/>
    <w:rsid w:val="00A656FE"/>
    <w:rsid w:val="00A7020E"/>
    <w:rsid w:val="00A75131"/>
    <w:rsid w:val="00A77DB9"/>
    <w:rsid w:val="00A870E7"/>
    <w:rsid w:val="00A95F99"/>
    <w:rsid w:val="00A96B13"/>
    <w:rsid w:val="00AA39FA"/>
    <w:rsid w:val="00AB31D5"/>
    <w:rsid w:val="00AB32F7"/>
    <w:rsid w:val="00AC36CD"/>
    <w:rsid w:val="00AC3AC0"/>
    <w:rsid w:val="00AC74DF"/>
    <w:rsid w:val="00AE1C53"/>
    <w:rsid w:val="00AE43BE"/>
    <w:rsid w:val="00B039A7"/>
    <w:rsid w:val="00B04DC9"/>
    <w:rsid w:val="00B11DB1"/>
    <w:rsid w:val="00B12D3C"/>
    <w:rsid w:val="00B16E2E"/>
    <w:rsid w:val="00B21D21"/>
    <w:rsid w:val="00B25A9A"/>
    <w:rsid w:val="00B30D01"/>
    <w:rsid w:val="00B30D63"/>
    <w:rsid w:val="00B36218"/>
    <w:rsid w:val="00B42857"/>
    <w:rsid w:val="00B501EE"/>
    <w:rsid w:val="00B56775"/>
    <w:rsid w:val="00B57633"/>
    <w:rsid w:val="00B64E4F"/>
    <w:rsid w:val="00B65310"/>
    <w:rsid w:val="00B65A59"/>
    <w:rsid w:val="00B65BD3"/>
    <w:rsid w:val="00B66EDF"/>
    <w:rsid w:val="00B67E42"/>
    <w:rsid w:val="00B71A0B"/>
    <w:rsid w:val="00B92654"/>
    <w:rsid w:val="00B94CA1"/>
    <w:rsid w:val="00BB42E0"/>
    <w:rsid w:val="00BC57AB"/>
    <w:rsid w:val="00BC5F17"/>
    <w:rsid w:val="00BC779F"/>
    <w:rsid w:val="00BD1B4B"/>
    <w:rsid w:val="00BE6856"/>
    <w:rsid w:val="00BF0790"/>
    <w:rsid w:val="00BF1305"/>
    <w:rsid w:val="00C0017E"/>
    <w:rsid w:val="00C036F6"/>
    <w:rsid w:val="00C04E62"/>
    <w:rsid w:val="00C141FC"/>
    <w:rsid w:val="00C14946"/>
    <w:rsid w:val="00C206E4"/>
    <w:rsid w:val="00C22A9C"/>
    <w:rsid w:val="00C2585E"/>
    <w:rsid w:val="00C27E05"/>
    <w:rsid w:val="00C3581C"/>
    <w:rsid w:val="00C666C2"/>
    <w:rsid w:val="00C675B8"/>
    <w:rsid w:val="00C71BFF"/>
    <w:rsid w:val="00C71CC3"/>
    <w:rsid w:val="00C76165"/>
    <w:rsid w:val="00CA0A77"/>
    <w:rsid w:val="00CB2E4F"/>
    <w:rsid w:val="00CB60E0"/>
    <w:rsid w:val="00CB6C04"/>
    <w:rsid w:val="00CB73F0"/>
    <w:rsid w:val="00CC01C3"/>
    <w:rsid w:val="00CC21DB"/>
    <w:rsid w:val="00CC7301"/>
    <w:rsid w:val="00CD21FE"/>
    <w:rsid w:val="00CF252C"/>
    <w:rsid w:val="00CF275C"/>
    <w:rsid w:val="00CF7DD4"/>
    <w:rsid w:val="00D07941"/>
    <w:rsid w:val="00D16799"/>
    <w:rsid w:val="00D41FB5"/>
    <w:rsid w:val="00D43A6B"/>
    <w:rsid w:val="00D45DE4"/>
    <w:rsid w:val="00D50E98"/>
    <w:rsid w:val="00D5392B"/>
    <w:rsid w:val="00D63CE4"/>
    <w:rsid w:val="00D74096"/>
    <w:rsid w:val="00D908D3"/>
    <w:rsid w:val="00D90996"/>
    <w:rsid w:val="00D962F5"/>
    <w:rsid w:val="00DA0FE2"/>
    <w:rsid w:val="00DB672D"/>
    <w:rsid w:val="00DB6D11"/>
    <w:rsid w:val="00DC022F"/>
    <w:rsid w:val="00DC1D60"/>
    <w:rsid w:val="00DC351F"/>
    <w:rsid w:val="00DC49AC"/>
    <w:rsid w:val="00DC528A"/>
    <w:rsid w:val="00DE33C8"/>
    <w:rsid w:val="00DE6046"/>
    <w:rsid w:val="00DE7675"/>
    <w:rsid w:val="00DF3715"/>
    <w:rsid w:val="00E02BFF"/>
    <w:rsid w:val="00E30165"/>
    <w:rsid w:val="00E327B9"/>
    <w:rsid w:val="00E33911"/>
    <w:rsid w:val="00E41A52"/>
    <w:rsid w:val="00E47A42"/>
    <w:rsid w:val="00E5260F"/>
    <w:rsid w:val="00E610D4"/>
    <w:rsid w:val="00E628B0"/>
    <w:rsid w:val="00E66E6C"/>
    <w:rsid w:val="00E7267A"/>
    <w:rsid w:val="00E85F7A"/>
    <w:rsid w:val="00E906F6"/>
    <w:rsid w:val="00EB40F2"/>
    <w:rsid w:val="00EB4186"/>
    <w:rsid w:val="00EB461F"/>
    <w:rsid w:val="00EB7742"/>
    <w:rsid w:val="00EC32FC"/>
    <w:rsid w:val="00ED458E"/>
    <w:rsid w:val="00EF426E"/>
    <w:rsid w:val="00F004FE"/>
    <w:rsid w:val="00F00BB0"/>
    <w:rsid w:val="00F032C3"/>
    <w:rsid w:val="00F0376A"/>
    <w:rsid w:val="00F1659F"/>
    <w:rsid w:val="00F2284B"/>
    <w:rsid w:val="00F24B79"/>
    <w:rsid w:val="00F26226"/>
    <w:rsid w:val="00F36EBF"/>
    <w:rsid w:val="00F456E1"/>
    <w:rsid w:val="00F460B5"/>
    <w:rsid w:val="00F468E4"/>
    <w:rsid w:val="00F50E04"/>
    <w:rsid w:val="00F55F08"/>
    <w:rsid w:val="00F65D01"/>
    <w:rsid w:val="00F66C22"/>
    <w:rsid w:val="00F70E53"/>
    <w:rsid w:val="00F90802"/>
    <w:rsid w:val="00FA20D7"/>
    <w:rsid w:val="00FA3990"/>
    <w:rsid w:val="00FA3C28"/>
    <w:rsid w:val="00FB7103"/>
    <w:rsid w:val="00FB7C52"/>
    <w:rsid w:val="00FC1B9E"/>
    <w:rsid w:val="00FC6D60"/>
    <w:rsid w:val="00FD5E3A"/>
    <w:rsid w:val="00FD5E58"/>
    <w:rsid w:val="00FD77CB"/>
    <w:rsid w:val="00FF25B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position-horizontal-relative:margin"/>
    <o:shapelayout v:ext="edit">
      <o:idmap v:ext="edit" data="1"/>
    </o:shapelayout>
  </w:shapeDefaults>
  <w:doNotEmbedSmartTags/>
  <w:decimalSymbol w:val=","/>
  <w:listSeparator w:val=";"/>
  <w14:docId w14:val="1B1B7041"/>
  <w15:chartTrackingRefBased/>
  <w15:docId w15:val="{0DBD29CA-40EF-914A-84FC-BA59F706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836E6C"/>
    <w:rPr>
      <w:color w:val="0000FF"/>
      <w:u w:val="single"/>
    </w:rPr>
  </w:style>
  <w:style w:type="character" w:customStyle="1" w:styleId="fwb1">
    <w:name w:val="fwb1"/>
    <w:rsid w:val="00C22A9C"/>
    <w:rPr>
      <w:b/>
      <w:bCs/>
    </w:rPr>
  </w:style>
  <w:style w:type="character" w:styleId="HiperlinkVisitado">
    <w:name w:val="FollowedHyperlink"/>
    <w:uiPriority w:val="99"/>
    <w:semiHidden/>
    <w:unhideWhenUsed/>
    <w:rsid w:val="00556F13"/>
    <w:rPr>
      <w:color w:val="800080"/>
      <w:u w:val="single"/>
    </w:rPr>
  </w:style>
  <w:style w:type="character" w:customStyle="1" w:styleId="apple-converted-space">
    <w:name w:val="apple-converted-space"/>
    <w:rsid w:val="0053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927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50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youtube.com/channel/UCrWvhVmt0Qac3HgsjQK62F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94B31039-EB8F-45D2-8469-F47D8CACCB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NETSERVICOS S/A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kaio henrique</cp:lastModifiedBy>
  <cp:revision>2</cp:revision>
  <cp:lastPrinted>2018-11-28T23:42:00Z</cp:lastPrinted>
  <dcterms:created xsi:type="dcterms:W3CDTF">2025-06-25T09:33:00Z</dcterms:created>
  <dcterms:modified xsi:type="dcterms:W3CDTF">2025-06-25T09:33:00Z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